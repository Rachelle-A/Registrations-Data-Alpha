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EE0DF" w14:textId="231405DF" w:rsidR="00397D7B" w:rsidRPr="005E2C6F" w:rsidRDefault="00C828E3" w:rsidP="0B22FB6F">
      <w:pPr>
        <w:pStyle w:val="Heading1"/>
        <w:rPr>
          <w:color w:val="83002B"/>
        </w:rPr>
      </w:pPr>
      <w:r w:rsidRPr="0B22FB6F">
        <w:rPr>
          <w:color w:val="83002B"/>
        </w:rPr>
        <w:t>registrations project: US</w:t>
      </w:r>
      <w:r w:rsidR="5C351993" w:rsidRPr="0B22FB6F">
        <w:rPr>
          <w:color w:val="83002B"/>
        </w:rPr>
        <w:t>ABILITY</w:t>
      </w:r>
      <w:r w:rsidRPr="0B22FB6F">
        <w:rPr>
          <w:color w:val="83002B"/>
        </w:rPr>
        <w:t xml:space="preserve"> testing</w:t>
      </w:r>
      <w:r w:rsidR="004614FC" w:rsidRPr="0B22FB6F">
        <w:rPr>
          <w:color w:val="83002B"/>
        </w:rPr>
        <w:t xml:space="preserve"> </w:t>
      </w:r>
      <w:r w:rsidR="008232E8">
        <w:rPr>
          <w:color w:val="83002B"/>
        </w:rPr>
        <w:t>– Housing Officers</w:t>
      </w:r>
      <w:bookmarkStart w:id="0" w:name="_GoBack"/>
      <w:bookmarkEnd w:id="0"/>
    </w:p>
    <w:p w14:paraId="65709266" w14:textId="76FD2BD6" w:rsidR="00384670" w:rsidRPr="00357570" w:rsidRDefault="00357570" w:rsidP="00357570">
      <w:pPr>
        <w:pStyle w:val="Heading2"/>
        <w:rPr>
          <w:szCs w:val="30"/>
        </w:rPr>
      </w:pPr>
      <w:r>
        <w:rPr>
          <w:rFonts w:ascii="Cambria" w:eastAsia="+mn-ea" w:hAnsi="Cambria" w:cs="+mn-cs"/>
          <w:bCs w:val="0"/>
          <w:color w:val="83002B"/>
          <w:kern w:val="24"/>
          <w:szCs w:val="30"/>
        </w:rPr>
        <w:t>Research Plan</w:t>
      </w:r>
    </w:p>
    <w:p w14:paraId="125343FE" w14:textId="7939771D" w:rsidR="00384670" w:rsidRDefault="00384670" w:rsidP="00C828E3"/>
    <w:tbl>
      <w:tblPr>
        <w:tblStyle w:val="GridTable1Light-Accent1"/>
        <w:tblW w:w="15137" w:type="dxa"/>
        <w:tblLook w:val="04A0" w:firstRow="1" w:lastRow="0" w:firstColumn="1" w:lastColumn="0" w:noHBand="0" w:noVBand="1"/>
      </w:tblPr>
      <w:tblGrid>
        <w:gridCol w:w="873"/>
        <w:gridCol w:w="2215"/>
        <w:gridCol w:w="3789"/>
        <w:gridCol w:w="5599"/>
        <w:gridCol w:w="1269"/>
        <w:gridCol w:w="1392"/>
      </w:tblGrid>
      <w:tr w:rsidR="00167BF3" w14:paraId="18EE3AEF" w14:textId="77777777" w:rsidTr="7E19620F">
        <w:trPr>
          <w:cnfStyle w:val="100000000000" w:firstRow="1" w:lastRow="0" w:firstColumn="0" w:lastColumn="0" w:oddVBand="0" w:evenVBand="0" w:oddHBand="0"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873" w:type="dxa"/>
          </w:tcPr>
          <w:p w14:paraId="444F94E3" w14:textId="1F954929" w:rsidR="003A08CF" w:rsidRDefault="003A08CF" w:rsidP="00C828E3">
            <w:r>
              <w:t>Time</w:t>
            </w:r>
          </w:p>
        </w:tc>
        <w:tc>
          <w:tcPr>
            <w:tcW w:w="2215" w:type="dxa"/>
          </w:tcPr>
          <w:p w14:paraId="3C0FB2A4" w14:textId="02964F34" w:rsidR="003A08CF" w:rsidRDefault="003A08CF" w:rsidP="00C828E3">
            <w:pPr>
              <w:cnfStyle w:val="100000000000" w:firstRow="1" w:lastRow="0" w:firstColumn="0" w:lastColumn="0" w:oddVBand="0" w:evenVBand="0" w:oddHBand="0" w:evenHBand="0" w:firstRowFirstColumn="0" w:firstRowLastColumn="0" w:lastRowFirstColumn="0" w:lastRowLastColumn="0"/>
            </w:pPr>
            <w:r>
              <w:t>Session / Exercise</w:t>
            </w:r>
          </w:p>
        </w:tc>
        <w:tc>
          <w:tcPr>
            <w:tcW w:w="3789" w:type="dxa"/>
          </w:tcPr>
          <w:p w14:paraId="4144FFD1" w14:textId="386BF219" w:rsidR="003A08CF" w:rsidRDefault="003A08CF" w:rsidP="00C828E3">
            <w:pPr>
              <w:cnfStyle w:val="100000000000" w:firstRow="1" w:lastRow="0" w:firstColumn="0" w:lastColumn="0" w:oddVBand="0" w:evenVBand="0" w:oddHBand="0" w:evenHBand="0" w:firstRowFirstColumn="0" w:firstRowLastColumn="0" w:lastRowFirstColumn="0" w:lastRowLastColumn="0"/>
            </w:pPr>
            <w:r>
              <w:t>Objective</w:t>
            </w:r>
          </w:p>
        </w:tc>
        <w:tc>
          <w:tcPr>
            <w:tcW w:w="5599" w:type="dxa"/>
          </w:tcPr>
          <w:p w14:paraId="0F16BE49" w14:textId="08A151B6" w:rsidR="003A08CF" w:rsidRDefault="003A08CF" w:rsidP="00C828E3">
            <w:pPr>
              <w:cnfStyle w:val="100000000000" w:firstRow="1" w:lastRow="0" w:firstColumn="0" w:lastColumn="0" w:oddVBand="0" w:evenVBand="0" w:oddHBand="0" w:evenHBand="0" w:firstRowFirstColumn="0" w:firstRowLastColumn="0" w:lastRowFirstColumn="0" w:lastRowLastColumn="0"/>
            </w:pPr>
            <w:r>
              <w:t>Script</w:t>
            </w:r>
          </w:p>
        </w:tc>
        <w:tc>
          <w:tcPr>
            <w:tcW w:w="1269" w:type="dxa"/>
          </w:tcPr>
          <w:p w14:paraId="768EA353" w14:textId="28E2F547" w:rsidR="003A08CF" w:rsidRDefault="003A08CF" w:rsidP="00C828E3">
            <w:pPr>
              <w:cnfStyle w:val="100000000000" w:firstRow="1" w:lastRow="0" w:firstColumn="0" w:lastColumn="0" w:oddVBand="0" w:evenVBand="0" w:oddHBand="0" w:evenHBand="0" w:firstRowFirstColumn="0" w:firstRowLastColumn="0" w:lastRowFirstColumn="0" w:lastRowLastColumn="0"/>
            </w:pPr>
            <w:proofErr w:type="spellStart"/>
            <w:r>
              <w:t>Resps</w:t>
            </w:r>
            <w:proofErr w:type="spellEnd"/>
            <w:r>
              <w:t>.</w:t>
            </w:r>
          </w:p>
        </w:tc>
        <w:tc>
          <w:tcPr>
            <w:tcW w:w="1392" w:type="dxa"/>
          </w:tcPr>
          <w:p w14:paraId="591C98D1" w14:textId="780A75E3" w:rsidR="003A08CF" w:rsidRDefault="003A08CF" w:rsidP="00C828E3">
            <w:pPr>
              <w:cnfStyle w:val="100000000000" w:firstRow="1" w:lastRow="0" w:firstColumn="0" w:lastColumn="0" w:oddVBand="0" w:evenVBand="0" w:oddHBand="0" w:evenHBand="0" w:firstRowFirstColumn="0" w:firstRowLastColumn="0" w:lastRowFirstColumn="0" w:lastRowLastColumn="0"/>
            </w:pPr>
            <w:r>
              <w:t>Equipment</w:t>
            </w:r>
          </w:p>
        </w:tc>
      </w:tr>
      <w:tr w:rsidR="00167BF3" w14:paraId="61899E39" w14:textId="77777777" w:rsidTr="7E19620F">
        <w:trPr>
          <w:trHeight w:val="494"/>
        </w:trPr>
        <w:tc>
          <w:tcPr>
            <w:cnfStyle w:val="001000000000" w:firstRow="0" w:lastRow="0" w:firstColumn="1" w:lastColumn="0" w:oddVBand="0" w:evenVBand="0" w:oddHBand="0" w:evenHBand="0" w:firstRowFirstColumn="0" w:firstRowLastColumn="0" w:lastRowFirstColumn="0" w:lastRowLastColumn="0"/>
            <w:tcW w:w="873" w:type="dxa"/>
          </w:tcPr>
          <w:p w14:paraId="0657A79D" w14:textId="5DB84041" w:rsidR="003A08CF" w:rsidRDefault="006C2281" w:rsidP="00C828E3">
            <w:r>
              <w:t>13:00-13:</w:t>
            </w:r>
            <w:r w:rsidR="00167BF3">
              <w:t>05</w:t>
            </w:r>
          </w:p>
        </w:tc>
        <w:tc>
          <w:tcPr>
            <w:tcW w:w="2215" w:type="dxa"/>
          </w:tcPr>
          <w:p w14:paraId="6BC5DBC5" w14:textId="742A9B3A" w:rsidR="003A08CF" w:rsidRDefault="003A08CF" w:rsidP="00C828E3">
            <w:pPr>
              <w:cnfStyle w:val="000000000000" w:firstRow="0" w:lastRow="0" w:firstColumn="0" w:lastColumn="0" w:oddVBand="0" w:evenVBand="0" w:oddHBand="0" w:evenHBand="0" w:firstRowFirstColumn="0" w:firstRowLastColumn="0" w:lastRowFirstColumn="0" w:lastRowLastColumn="0"/>
            </w:pPr>
            <w:r>
              <w:t>Introduction</w:t>
            </w:r>
          </w:p>
        </w:tc>
        <w:tc>
          <w:tcPr>
            <w:tcW w:w="3789" w:type="dxa"/>
          </w:tcPr>
          <w:p w14:paraId="56C29FF8" w14:textId="20F6ECDF" w:rsidR="00357570" w:rsidRDefault="00357570" w:rsidP="00357570">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To i</w:t>
            </w:r>
            <w:r w:rsidR="003A08CF">
              <w:t>ntroduce the project and today’s objectives</w:t>
            </w:r>
          </w:p>
          <w:p w14:paraId="19E7CB9D" w14:textId="77777777" w:rsidR="003A08CF" w:rsidRDefault="00357570" w:rsidP="00357570">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To</w:t>
            </w:r>
            <w:r w:rsidR="003A08CF">
              <w:t xml:space="preserve"> </w:t>
            </w:r>
            <w:r>
              <w:t>a</w:t>
            </w:r>
            <w:r w:rsidR="003A08CF">
              <w:t>nswer any initial questions</w:t>
            </w:r>
          </w:p>
          <w:p w14:paraId="208CF514" w14:textId="488D6C5C" w:rsidR="00357570" w:rsidRDefault="00357570" w:rsidP="00357570">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To ‘warm up’ the participants, ahead of the session</w:t>
            </w:r>
          </w:p>
        </w:tc>
        <w:tc>
          <w:tcPr>
            <w:tcW w:w="5599" w:type="dxa"/>
          </w:tcPr>
          <w:p w14:paraId="7068EB88" w14:textId="77777777" w:rsidR="003A08CF" w:rsidRDefault="003A08CF" w:rsidP="00C828E3">
            <w:pPr>
              <w:cnfStyle w:val="000000000000" w:firstRow="0" w:lastRow="0" w:firstColumn="0" w:lastColumn="0" w:oddVBand="0" w:evenVBand="0" w:oddHBand="0" w:evenHBand="0" w:firstRowFirstColumn="0" w:firstRowLastColumn="0" w:lastRowFirstColumn="0" w:lastRowLastColumn="0"/>
            </w:pPr>
            <w:r>
              <w:t xml:space="preserve">Thank you for joining us for today’s session. We are from Social Finance, a team that is helping Worcestershire County Council look at ways that they can better use the data available to them. </w:t>
            </w:r>
          </w:p>
          <w:p w14:paraId="7323251D" w14:textId="27FDECF2" w:rsidR="003A08CF" w:rsidRDefault="003A08CF" w:rsidP="00C828E3">
            <w:pPr>
              <w:cnfStyle w:val="000000000000" w:firstRow="0" w:lastRow="0" w:firstColumn="0" w:lastColumn="0" w:oddVBand="0" w:evenVBand="0" w:oddHBand="0" w:evenHBand="0" w:firstRowFirstColumn="0" w:firstRowLastColumn="0" w:lastRowFirstColumn="0" w:lastRowLastColumn="0"/>
            </w:pPr>
            <w:r>
              <w:t xml:space="preserve">We have been exploring some potential solutions for how we could make the housing process easier. The purpose of today is to understand a little more about your needs and to have you test this Alpha (very early stage) version we have created. </w:t>
            </w:r>
          </w:p>
          <w:p w14:paraId="5377D6C1" w14:textId="67884264" w:rsidR="003A08CF" w:rsidRDefault="003A08CF" w:rsidP="00C828E3">
            <w:pPr>
              <w:cnfStyle w:val="000000000000" w:firstRow="0" w:lastRow="0" w:firstColumn="0" w:lastColumn="0" w:oddVBand="0" w:evenVBand="0" w:oddHBand="0" w:evenHBand="0" w:firstRowFirstColumn="0" w:firstRowLastColumn="0" w:lastRowFirstColumn="0" w:lastRowLastColumn="0"/>
            </w:pPr>
            <w:r>
              <w:t>We have asked you along to help us because</w:t>
            </w:r>
            <w:r w:rsidR="006C2281">
              <w:t xml:space="preserve"> we believe that your role and experience means that your thoughts will be really valuable so please answer with YOUR thoughts, not with what you think we should hear or how you think others might use it.</w:t>
            </w:r>
          </w:p>
          <w:p w14:paraId="0A86BDCA" w14:textId="77777777" w:rsidR="003A08CF" w:rsidRDefault="003A08CF" w:rsidP="00C828E3">
            <w:pPr>
              <w:cnfStyle w:val="000000000000" w:firstRow="0" w:lastRow="0" w:firstColumn="0" w:lastColumn="0" w:oddVBand="0" w:evenVBand="0" w:oddHBand="0" w:evenHBand="0" w:firstRowFirstColumn="0" w:firstRowLastColumn="0" w:lastRowFirstColumn="0" w:lastRowLastColumn="0"/>
            </w:pPr>
            <w:r>
              <w:t>Please note, there are no right or wrong answers – we are just keen to hear your thoughts and see how you use it.</w:t>
            </w:r>
          </w:p>
          <w:p w14:paraId="68BD01E0" w14:textId="36C160CE" w:rsidR="006C2281" w:rsidRDefault="00DF67E8" w:rsidP="00C828E3">
            <w:pPr>
              <w:cnfStyle w:val="000000000000" w:firstRow="0" w:lastRow="0" w:firstColumn="0" w:lastColumn="0" w:oddVBand="0" w:evenVBand="0" w:oddHBand="0" w:evenHBand="0" w:firstRowFirstColumn="0" w:firstRowLastColumn="0" w:lastRowFirstColumn="0" w:lastRowLastColumn="0"/>
            </w:pPr>
            <w:r>
              <w:t xml:space="preserve">With your permission, we would like to record this session to help us document the process and remember what happened during the session'. If you are happy for this to happen, could you please read this consent form </w:t>
            </w:r>
            <w:r>
              <w:lastRenderedPageBreak/>
              <w:t>and sign it. If you have any questions about this, just let me know.</w:t>
            </w:r>
            <w:r w:rsidR="006C2281">
              <w:t xml:space="preserve"> [present form].</w:t>
            </w:r>
          </w:p>
          <w:p w14:paraId="42786AB9" w14:textId="77777777" w:rsidR="006C2281" w:rsidRDefault="006C2281" w:rsidP="00C828E3">
            <w:pPr>
              <w:cnfStyle w:val="000000000000" w:firstRow="0" w:lastRow="0" w:firstColumn="0" w:lastColumn="0" w:oddVBand="0" w:evenVBand="0" w:oddHBand="0" w:evenHBand="0" w:firstRowFirstColumn="0" w:firstRowLastColumn="0" w:lastRowFirstColumn="0" w:lastRowLastColumn="0"/>
            </w:pPr>
            <w:r>
              <w:t>Do you have any questions at this stage?</w:t>
            </w:r>
          </w:p>
          <w:p w14:paraId="2412F3C9" w14:textId="77777777" w:rsidR="006C2281" w:rsidRDefault="006C2281" w:rsidP="00C828E3">
            <w:pPr>
              <w:cnfStyle w:val="000000000000" w:firstRow="0" w:lastRow="0" w:firstColumn="0" w:lastColumn="0" w:oddVBand="0" w:evenVBand="0" w:oddHBand="0" w:evenHBand="0" w:firstRowFirstColumn="0" w:firstRowLastColumn="0" w:lastRowFirstColumn="0" w:lastRowLastColumn="0"/>
            </w:pPr>
            <w:r>
              <w:t>Some initial questions to start us off:</w:t>
            </w:r>
          </w:p>
          <w:p w14:paraId="58F4781A" w14:textId="77777777" w:rsidR="006C2281" w:rsidRDefault="006C2281" w:rsidP="00C828E3">
            <w:pPr>
              <w:cnfStyle w:val="000000000000" w:firstRow="0" w:lastRow="0" w:firstColumn="0" w:lastColumn="0" w:oddVBand="0" w:evenVBand="0" w:oddHBand="0" w:evenHBand="0" w:firstRowFirstColumn="0" w:firstRowLastColumn="0" w:lastRowFirstColumn="0" w:lastRowLastColumn="0"/>
            </w:pPr>
            <w:r>
              <w:t>What is your role?</w:t>
            </w:r>
          </w:p>
          <w:p w14:paraId="28AA60B5" w14:textId="77777777" w:rsidR="006C2281" w:rsidRDefault="006C2281" w:rsidP="00C828E3">
            <w:pPr>
              <w:cnfStyle w:val="000000000000" w:firstRow="0" w:lastRow="0" w:firstColumn="0" w:lastColumn="0" w:oddVBand="0" w:evenVBand="0" w:oddHBand="0" w:evenHBand="0" w:firstRowFirstColumn="0" w:firstRowLastColumn="0" w:lastRowFirstColumn="0" w:lastRowLastColumn="0"/>
            </w:pPr>
            <w:r>
              <w:t>How long have you been doing the role?</w:t>
            </w:r>
          </w:p>
          <w:p w14:paraId="5AA2B1F1" w14:textId="7DB26E33" w:rsidR="006C2281" w:rsidRDefault="006C2281" w:rsidP="00C828E3">
            <w:pPr>
              <w:cnfStyle w:val="000000000000" w:firstRow="0" w:lastRow="0" w:firstColumn="0" w:lastColumn="0" w:oddVBand="0" w:evenVBand="0" w:oddHBand="0" w:evenHBand="0" w:firstRowFirstColumn="0" w:firstRowLastColumn="0" w:lastRowFirstColumn="0" w:lastRowLastColumn="0"/>
            </w:pPr>
            <w:r>
              <w:t>What’s something that you are looking forward to doing in 2020? [this is to make it more relaxed and get them used to speaking aloud].</w:t>
            </w:r>
          </w:p>
        </w:tc>
        <w:tc>
          <w:tcPr>
            <w:tcW w:w="1269" w:type="dxa"/>
          </w:tcPr>
          <w:p w14:paraId="2E9154CD" w14:textId="30AF07FD" w:rsidR="003A08CF" w:rsidRDefault="003A08CF" w:rsidP="00C828E3">
            <w:pPr>
              <w:cnfStyle w:val="000000000000" w:firstRow="0" w:lastRow="0" w:firstColumn="0" w:lastColumn="0" w:oddVBand="0" w:evenVBand="0" w:oddHBand="0" w:evenHBand="0" w:firstRowFirstColumn="0" w:firstRowLastColumn="0" w:lastRowFirstColumn="0" w:lastRowLastColumn="0"/>
            </w:pPr>
            <w:r>
              <w:lastRenderedPageBreak/>
              <w:t>RA to read</w:t>
            </w:r>
          </w:p>
        </w:tc>
        <w:tc>
          <w:tcPr>
            <w:tcW w:w="1392" w:type="dxa"/>
          </w:tcPr>
          <w:p w14:paraId="186F05AE" w14:textId="5A341BE0" w:rsidR="003A08CF" w:rsidRDefault="003A08CF" w:rsidP="00C828E3">
            <w:pPr>
              <w:cnfStyle w:val="000000000000" w:firstRow="0" w:lastRow="0" w:firstColumn="0" w:lastColumn="0" w:oddVBand="0" w:evenVBand="0" w:oddHBand="0" w:evenHBand="0" w:firstRowFirstColumn="0" w:firstRowLastColumn="0" w:lastRowFirstColumn="0" w:lastRowLastColumn="0"/>
            </w:pPr>
            <w:r>
              <w:t>N/A</w:t>
            </w:r>
          </w:p>
        </w:tc>
      </w:tr>
      <w:tr w:rsidR="00167BF3" w14:paraId="7307C47B" w14:textId="77777777" w:rsidTr="7E19620F">
        <w:trPr>
          <w:trHeight w:val="494"/>
        </w:trPr>
        <w:tc>
          <w:tcPr>
            <w:cnfStyle w:val="001000000000" w:firstRow="0" w:lastRow="0" w:firstColumn="1" w:lastColumn="0" w:oddVBand="0" w:evenVBand="0" w:oddHBand="0" w:evenHBand="0" w:firstRowFirstColumn="0" w:firstRowLastColumn="0" w:lastRowFirstColumn="0" w:lastRowLastColumn="0"/>
            <w:tcW w:w="873" w:type="dxa"/>
          </w:tcPr>
          <w:p w14:paraId="7787D1F6" w14:textId="140E89A9" w:rsidR="003A08CF" w:rsidRDefault="00167BF3" w:rsidP="00C828E3">
            <w:r>
              <w:t>13:05 – 13:10</w:t>
            </w:r>
          </w:p>
        </w:tc>
        <w:tc>
          <w:tcPr>
            <w:tcW w:w="2215" w:type="dxa"/>
          </w:tcPr>
          <w:p w14:paraId="308EC1BB" w14:textId="740FF309" w:rsidR="003A08CF" w:rsidRDefault="006C2281" w:rsidP="00C828E3">
            <w:pPr>
              <w:cnfStyle w:val="000000000000" w:firstRow="0" w:lastRow="0" w:firstColumn="0" w:lastColumn="0" w:oddVBand="0" w:evenVBand="0" w:oddHBand="0" w:evenHBand="0" w:firstRowFirstColumn="0" w:firstRowLastColumn="0" w:lastRowFirstColumn="0" w:lastRowLastColumn="0"/>
            </w:pPr>
            <w:r>
              <w:t>Diary Study</w:t>
            </w:r>
          </w:p>
        </w:tc>
        <w:tc>
          <w:tcPr>
            <w:tcW w:w="3789" w:type="dxa"/>
          </w:tcPr>
          <w:p w14:paraId="740D4426" w14:textId="77777777" w:rsidR="006C2281" w:rsidRDefault="006C2281" w:rsidP="00167BF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To understand the current way of doing things and spot any additional needs / pain points / processes that weren’t picked up in the Discovery phase</w:t>
            </w:r>
          </w:p>
          <w:p w14:paraId="1F0F00CF" w14:textId="29AC37C9" w:rsidR="006C2281" w:rsidRDefault="006C2281" w:rsidP="00167BF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To get the participant to reflect on the current way of doing things, e.g. the benefits and pain points</w:t>
            </w:r>
          </w:p>
          <w:p w14:paraId="6FAAE40B" w14:textId="7482E028" w:rsidR="006C2281" w:rsidRDefault="006C2281" w:rsidP="00167BF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To have a benchmark for how long things take, advantages and disadvantages with the current process so that we can compare with the Alpha version</w:t>
            </w:r>
          </w:p>
        </w:tc>
        <w:tc>
          <w:tcPr>
            <w:tcW w:w="5599" w:type="dxa"/>
          </w:tcPr>
          <w:p w14:paraId="61C4EAFE" w14:textId="77777777" w:rsidR="003A08CF" w:rsidRDefault="006C2281" w:rsidP="00C828E3">
            <w:pPr>
              <w:cnfStyle w:val="000000000000" w:firstRow="0" w:lastRow="0" w:firstColumn="0" w:lastColumn="0" w:oddVBand="0" w:evenVBand="0" w:oddHBand="0" w:evenHBand="0" w:firstRowFirstColumn="0" w:firstRowLastColumn="0" w:lastRowFirstColumn="0" w:lastRowLastColumn="0"/>
            </w:pPr>
            <w:r>
              <w:t>We asked you to complete a diary study ahead of today so that we could get an idea for the current way of being notified about a death of a tenant. The purpose was also for you to reflect on this.</w:t>
            </w:r>
          </w:p>
          <w:p w14:paraId="197B3128" w14:textId="5D2589E1" w:rsidR="5F244969" w:rsidRDefault="5F244969" w:rsidP="7E19620F">
            <w:pPr>
              <w:cnfStyle w:val="000000000000" w:firstRow="0" w:lastRow="0" w:firstColumn="0" w:lastColumn="0" w:oddVBand="0" w:evenVBand="0" w:oddHBand="0" w:evenHBand="0" w:firstRowFirstColumn="0" w:firstRowLastColumn="0" w:lastRowFirstColumn="0" w:lastRowLastColumn="0"/>
              <w:rPr>
                <w:color w:val="00B050"/>
              </w:rPr>
            </w:pPr>
            <w:r w:rsidRPr="7E19620F">
              <w:rPr>
                <w:color w:val="00B050"/>
              </w:rPr>
              <w:t xml:space="preserve">It’s ok if you don’t have this today but please email Rachelle with [your completed data entries / the data she has requested] as so as you can. </w:t>
            </w:r>
          </w:p>
          <w:p w14:paraId="28FAACF2" w14:textId="77777777" w:rsidR="006C2281" w:rsidRDefault="006C2281" w:rsidP="00C828E3">
            <w:pPr>
              <w:cnfStyle w:val="000000000000" w:firstRow="0" w:lastRow="0" w:firstColumn="0" w:lastColumn="0" w:oddVBand="0" w:evenVBand="0" w:oddHBand="0" w:evenHBand="0" w:firstRowFirstColumn="0" w:firstRowLastColumn="0" w:lastRowFirstColumn="0" w:lastRowLastColumn="0"/>
            </w:pPr>
            <w:r>
              <w:t xml:space="preserve">We’d like to go through a few a </w:t>
            </w:r>
            <w:proofErr w:type="gramStart"/>
            <w:r>
              <w:t>questions</w:t>
            </w:r>
            <w:proofErr w:type="gramEnd"/>
            <w:r>
              <w:t xml:space="preserve"> with you to find out a bit more:</w:t>
            </w:r>
          </w:p>
          <w:p w14:paraId="3049CC95" w14:textId="209CE00F" w:rsidR="006C2281" w:rsidRDefault="006C2281" w:rsidP="00167BF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How did you find </w:t>
            </w:r>
            <w:r w:rsidR="36C1796A">
              <w:t>the diary study</w:t>
            </w:r>
            <w:r>
              <w:t>?</w:t>
            </w:r>
          </w:p>
          <w:p w14:paraId="4119D81C" w14:textId="77777777" w:rsidR="006C2281" w:rsidRDefault="006C2281" w:rsidP="00167BF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Did you manage to record any deaths?</w:t>
            </w:r>
          </w:p>
          <w:p w14:paraId="2F0708B3" w14:textId="77777777" w:rsidR="006C2281" w:rsidRDefault="006C2281" w:rsidP="00167BF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How typical was the time period of the diary study </w:t>
            </w:r>
            <w:proofErr w:type="gramStart"/>
            <w:r>
              <w:t>for:</w:t>
            </w:r>
            <w:proofErr w:type="gramEnd"/>
          </w:p>
          <w:p w14:paraId="04B033F2" w14:textId="77777777" w:rsidR="006C2281" w:rsidRDefault="006C2281" w:rsidP="00167BF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Number of deaths (e.g. was it unusually high)</w:t>
            </w:r>
          </w:p>
          <w:p w14:paraId="2EB91493" w14:textId="77777777" w:rsidR="006C2281" w:rsidRDefault="006C2281" w:rsidP="00167BF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Process, (e.g. the way you were notified)</w:t>
            </w:r>
          </w:p>
          <w:p w14:paraId="6226FB6B" w14:textId="04D75436" w:rsidR="006C2281" w:rsidRDefault="006C2281" w:rsidP="00167BF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Time taken to ‘complete’</w:t>
            </w:r>
          </w:p>
          <w:p w14:paraId="53C65E27" w14:textId="19F53CD1" w:rsidR="00FF3F5F" w:rsidRDefault="00FF3F5F" w:rsidP="00167BF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Were there any questions that you found particularly difficult?</w:t>
            </w:r>
          </w:p>
          <w:p w14:paraId="441D7F32" w14:textId="41D113BC" w:rsidR="006C2281" w:rsidRDefault="006C2281" w:rsidP="00167BF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[Look through the diary study and if there is anything else that you think is striking or any </w:t>
            </w:r>
            <w:r>
              <w:lastRenderedPageBreak/>
              <w:t>patterns that you want to know more about, probe]</w:t>
            </w:r>
          </w:p>
          <w:p w14:paraId="433284A0" w14:textId="3D66DBC6" w:rsidR="008F110B" w:rsidRDefault="008F110B" w:rsidP="2A0EBF5B">
            <w:pPr>
              <w:cnfStyle w:val="000000000000" w:firstRow="0" w:lastRow="0" w:firstColumn="0" w:lastColumn="0" w:oddVBand="0" w:evenVBand="0" w:oddHBand="0" w:evenHBand="0" w:firstRowFirstColumn="0" w:firstRowLastColumn="0" w:lastRowFirstColumn="0" w:lastRowLastColumn="0"/>
            </w:pPr>
          </w:p>
          <w:p w14:paraId="3D47A4D5" w14:textId="59162688" w:rsidR="00FF3F5F" w:rsidRPr="008F110B" w:rsidRDefault="008F110B" w:rsidP="00FF3F5F">
            <w:pPr>
              <w:cnfStyle w:val="000000000000" w:firstRow="0" w:lastRow="0" w:firstColumn="0" w:lastColumn="0" w:oddVBand="0" w:evenVBand="0" w:oddHBand="0" w:evenHBand="0" w:firstRowFirstColumn="0" w:firstRowLastColumn="0" w:lastRowFirstColumn="0" w:lastRowLastColumn="0"/>
              <w:rPr>
                <w:i/>
              </w:rPr>
            </w:pPr>
            <w:r w:rsidRPr="008F110B">
              <w:rPr>
                <w:i/>
              </w:rPr>
              <w:t>[</w:t>
            </w:r>
            <w:r w:rsidR="00FF3F5F" w:rsidRPr="008F110B">
              <w:rPr>
                <w:i/>
              </w:rPr>
              <w:t>IF NO DIARY ENTRY:</w:t>
            </w:r>
            <w:r w:rsidRPr="008F110B">
              <w:rPr>
                <w:i/>
              </w:rPr>
              <w:t>]</w:t>
            </w:r>
          </w:p>
          <w:p w14:paraId="0AE2B602" w14:textId="48B0B057" w:rsidR="00FF3F5F" w:rsidRDefault="00FF3F5F" w:rsidP="00FF3F5F">
            <w:pPr>
              <w:cnfStyle w:val="000000000000" w:firstRow="0" w:lastRow="0" w:firstColumn="0" w:lastColumn="0" w:oddVBand="0" w:evenVBand="0" w:oddHBand="0" w:evenHBand="0" w:firstRowFirstColumn="0" w:firstRowLastColumn="0" w:lastRowFirstColumn="0" w:lastRowLastColumn="0"/>
            </w:pPr>
            <w:r>
              <w:t xml:space="preserve">Please talk me through the last time you had to deal with </w:t>
            </w:r>
            <w:r w:rsidR="0E2F212F">
              <w:t>a</w:t>
            </w:r>
            <w:r>
              <w:t xml:space="preserve"> deceased tenant. </w:t>
            </w:r>
          </w:p>
          <w:p w14:paraId="21238487" w14:textId="77777777" w:rsidR="00357570" w:rsidRDefault="00357570" w:rsidP="00357570">
            <w:pPr>
              <w:pStyle w:val="List2"/>
              <w:numPr>
                <w:ilvl w:val="1"/>
                <w:numId w:val="8"/>
              </w:numPr>
              <w:cnfStyle w:val="000000000000" w:firstRow="0" w:lastRow="0" w:firstColumn="0" w:lastColumn="0" w:oddVBand="0" w:evenVBand="0" w:oddHBand="0" w:evenHBand="0" w:firstRowFirstColumn="0" w:firstRowLastColumn="0" w:lastRowFirstColumn="0" w:lastRowLastColumn="0"/>
            </w:pPr>
            <w:r>
              <w:t>How were you first notified of the death of a tenant?</w:t>
            </w:r>
          </w:p>
          <w:p w14:paraId="6AA005CF" w14:textId="77777777" w:rsidR="00357570" w:rsidRDefault="00357570" w:rsidP="00357570">
            <w:pPr>
              <w:pStyle w:val="List2"/>
              <w:numPr>
                <w:ilvl w:val="1"/>
                <w:numId w:val="8"/>
              </w:numPr>
              <w:cnfStyle w:val="000000000000" w:firstRow="0" w:lastRow="0" w:firstColumn="0" w:lastColumn="0" w:oddVBand="0" w:evenVBand="0" w:oddHBand="0" w:evenHBand="0" w:firstRowFirstColumn="0" w:firstRowLastColumn="0" w:lastRowFirstColumn="0" w:lastRowLastColumn="0"/>
            </w:pPr>
            <w:r>
              <w:t>Was it the lead tenant? i.e. the tenant whose name was on the tenancy</w:t>
            </w:r>
          </w:p>
          <w:p w14:paraId="180BBD14" w14:textId="77777777" w:rsidR="00357570" w:rsidRDefault="00357570" w:rsidP="00357570">
            <w:pPr>
              <w:pStyle w:val="List2"/>
              <w:numPr>
                <w:ilvl w:val="1"/>
                <w:numId w:val="8"/>
              </w:numPr>
              <w:cnfStyle w:val="000000000000" w:firstRow="0" w:lastRow="0" w:firstColumn="0" w:lastColumn="0" w:oddVBand="0" w:evenVBand="0" w:oddHBand="0" w:evenHBand="0" w:firstRowFirstColumn="0" w:firstRowLastColumn="0" w:lastRowFirstColumn="0" w:lastRowLastColumn="0"/>
            </w:pPr>
            <w:r>
              <w:t>What information were you given when you first heard about the tenancy?</w:t>
            </w:r>
          </w:p>
          <w:p w14:paraId="15616ACE" w14:textId="77777777" w:rsidR="00357570" w:rsidRDefault="00357570" w:rsidP="00357570">
            <w:pPr>
              <w:pStyle w:val="List2"/>
              <w:numPr>
                <w:ilvl w:val="1"/>
                <w:numId w:val="8"/>
              </w:numPr>
              <w:cnfStyle w:val="000000000000" w:firstRow="0" w:lastRow="0" w:firstColumn="0" w:lastColumn="0" w:oddVBand="0" w:evenVBand="0" w:oddHBand="0" w:evenHBand="0" w:firstRowFirstColumn="0" w:firstRowLastColumn="0" w:lastRowFirstColumn="0" w:lastRowLastColumn="0"/>
            </w:pPr>
            <w:r>
              <w:t>How helpful did you find the information you have received and why?</w:t>
            </w:r>
          </w:p>
          <w:p w14:paraId="554B1FB3" w14:textId="785B367C" w:rsidR="00357570" w:rsidRDefault="00357570" w:rsidP="00357570">
            <w:pPr>
              <w:pStyle w:val="List2"/>
              <w:numPr>
                <w:ilvl w:val="1"/>
                <w:numId w:val="8"/>
              </w:numPr>
              <w:cnfStyle w:val="000000000000" w:firstRow="0" w:lastRow="0" w:firstColumn="0" w:lastColumn="0" w:oddVBand="0" w:evenVBand="0" w:oddHBand="0" w:evenHBand="0" w:firstRowFirstColumn="0" w:firstRowLastColumn="0" w:lastRowFirstColumn="0" w:lastRowLastColumn="0"/>
            </w:pPr>
            <w:r>
              <w:t>What did you do next and why?</w:t>
            </w:r>
          </w:p>
          <w:p w14:paraId="5E4628AF" w14:textId="21B92B0B" w:rsidR="00E17DEF" w:rsidRPr="00E17DEF" w:rsidRDefault="00357570" w:rsidP="00E17DEF">
            <w:pPr>
              <w:pStyle w:val="List2"/>
              <w:numPr>
                <w:ilvl w:val="1"/>
                <w:numId w:val="8"/>
              </w:numPr>
              <w:cnfStyle w:val="000000000000" w:firstRow="0" w:lastRow="0" w:firstColumn="0" w:lastColumn="0" w:oddVBand="0" w:evenVBand="0" w:oddHBand="0" w:evenHBand="0" w:firstRowFirstColumn="0" w:firstRowLastColumn="0" w:lastRowFirstColumn="0" w:lastRowLastColumn="0"/>
            </w:pPr>
            <w:r>
              <w:t>What information did you need to complete the tenancy?</w:t>
            </w:r>
          </w:p>
          <w:p w14:paraId="060CE23F" w14:textId="03256689" w:rsidR="73E2F7AD" w:rsidRDefault="6EF68189" w:rsidP="73E2F7AD">
            <w:pPr>
              <w:pStyle w:val="List2"/>
              <w:numPr>
                <w:ilvl w:val="1"/>
                <w:numId w:val="8"/>
              </w:numPr>
              <w:cnfStyle w:val="000000000000" w:firstRow="0" w:lastRow="0" w:firstColumn="0" w:lastColumn="0" w:oddVBand="0" w:evenVBand="0" w:oddHBand="0" w:evenHBand="0" w:firstRowFirstColumn="0" w:firstRowLastColumn="0" w:lastRowFirstColumn="0" w:lastRowLastColumn="0"/>
            </w:pPr>
            <w:r>
              <w:t>How quickly do you need this information?</w:t>
            </w:r>
          </w:p>
          <w:p w14:paraId="6D456F11" w14:textId="516EA40B" w:rsidR="00357570" w:rsidRDefault="00357570" w:rsidP="00357570">
            <w:pPr>
              <w:pStyle w:val="List2"/>
              <w:numPr>
                <w:ilvl w:val="1"/>
                <w:numId w:val="8"/>
              </w:numPr>
              <w:cnfStyle w:val="000000000000" w:firstRow="0" w:lastRow="0" w:firstColumn="0" w:lastColumn="0" w:oddVBand="0" w:evenVBand="0" w:oddHBand="0" w:evenHBand="0" w:firstRowFirstColumn="0" w:firstRowLastColumn="0" w:lastRowFirstColumn="0" w:lastRowLastColumn="0"/>
            </w:pPr>
            <w:r>
              <w:t>Roughly how long did it take you to close the tenancy in total?</w:t>
            </w:r>
          </w:p>
          <w:p w14:paraId="1C98151D" w14:textId="691B37F9" w:rsidR="00357570" w:rsidRDefault="00357570" w:rsidP="00357570">
            <w:pPr>
              <w:pStyle w:val="List2"/>
              <w:numPr>
                <w:ilvl w:val="1"/>
                <w:numId w:val="8"/>
              </w:numPr>
              <w:cnfStyle w:val="000000000000" w:firstRow="0" w:lastRow="0" w:firstColumn="0" w:lastColumn="0" w:oddVBand="0" w:evenVBand="0" w:oddHBand="0" w:evenHBand="0" w:firstRowFirstColumn="0" w:firstRowLastColumn="0" w:lastRowFirstColumn="0" w:lastRowLastColumn="0"/>
            </w:pPr>
            <w:r>
              <w:t>Were there any challenges or barriers that you faced?</w:t>
            </w:r>
          </w:p>
          <w:p w14:paraId="543F43DE" w14:textId="7A91AE6C" w:rsidR="00357570" w:rsidRDefault="00357570" w:rsidP="00357570">
            <w:pPr>
              <w:pStyle w:val="List2"/>
              <w:numPr>
                <w:ilvl w:val="1"/>
                <w:numId w:val="8"/>
              </w:numPr>
              <w:cnfStyle w:val="000000000000" w:firstRow="0" w:lastRow="0" w:firstColumn="0" w:lastColumn="0" w:oddVBand="0" w:evenVBand="0" w:oddHBand="0" w:evenHBand="0" w:firstRowFirstColumn="0" w:firstRowLastColumn="0" w:lastRowFirstColumn="0" w:lastRowLastColumn="0"/>
            </w:pPr>
            <w:r>
              <w:t xml:space="preserve">What was the most challenging part of the process? </w:t>
            </w:r>
          </w:p>
          <w:p w14:paraId="09FB7448" w14:textId="221B98C6" w:rsidR="006C2281" w:rsidRDefault="008F110B" w:rsidP="2A0EBF5B">
            <w:pPr>
              <w:cnfStyle w:val="000000000000" w:firstRow="0" w:lastRow="0" w:firstColumn="0" w:lastColumn="0" w:oddVBand="0" w:evenVBand="0" w:oddHBand="0" w:evenHBand="0" w:firstRowFirstColumn="0" w:firstRowLastColumn="0" w:lastRowFirstColumn="0" w:lastRowLastColumn="0"/>
              <w:rPr>
                <w:i/>
                <w:iCs/>
              </w:rPr>
            </w:pPr>
            <w:r w:rsidRPr="2A0EBF5B">
              <w:rPr>
                <w:i/>
                <w:iCs/>
              </w:rPr>
              <w:lastRenderedPageBreak/>
              <w:t>[WRITE KEY NOTES ON POST-IT NOTES, THEN PLAY BACK TO THEM TO CONFIRM KEY ACTIONS AND PAINPOINTS IN THE PROCESS]</w:t>
            </w:r>
          </w:p>
        </w:tc>
        <w:tc>
          <w:tcPr>
            <w:tcW w:w="1269" w:type="dxa"/>
          </w:tcPr>
          <w:p w14:paraId="0EA8B26B" w14:textId="5709D8C1" w:rsidR="003A08CF" w:rsidRDefault="00FF3F5F" w:rsidP="00C828E3">
            <w:pPr>
              <w:cnfStyle w:val="000000000000" w:firstRow="0" w:lastRow="0" w:firstColumn="0" w:lastColumn="0" w:oddVBand="0" w:evenVBand="0" w:oddHBand="0" w:evenHBand="0" w:firstRowFirstColumn="0" w:firstRowLastColumn="0" w:lastRowFirstColumn="0" w:lastRowLastColumn="0"/>
            </w:pPr>
            <w:r>
              <w:lastRenderedPageBreak/>
              <w:t>MH to lead, RA to support</w:t>
            </w:r>
          </w:p>
        </w:tc>
        <w:tc>
          <w:tcPr>
            <w:tcW w:w="1392" w:type="dxa"/>
          </w:tcPr>
          <w:p w14:paraId="679788B2" w14:textId="77777777" w:rsidR="003A08CF" w:rsidRDefault="00FF3F5F" w:rsidP="00C828E3">
            <w:pPr>
              <w:cnfStyle w:val="000000000000" w:firstRow="0" w:lastRow="0" w:firstColumn="0" w:lastColumn="0" w:oddVBand="0" w:evenVBand="0" w:oddHBand="0" w:evenHBand="0" w:firstRowFirstColumn="0" w:firstRowLastColumn="0" w:lastRowFirstColumn="0" w:lastRowLastColumn="0"/>
            </w:pPr>
            <w:r>
              <w:t>Diary Entries printed out (we need to read them beforehand)</w:t>
            </w:r>
          </w:p>
          <w:p w14:paraId="082B49B7" w14:textId="77777777" w:rsidR="008F110B" w:rsidRDefault="008F110B" w:rsidP="00C828E3">
            <w:pPr>
              <w:cnfStyle w:val="000000000000" w:firstRow="0" w:lastRow="0" w:firstColumn="0" w:lastColumn="0" w:oddVBand="0" w:evenVBand="0" w:oddHBand="0" w:evenHBand="0" w:firstRowFirstColumn="0" w:firstRowLastColumn="0" w:lastRowFirstColumn="0" w:lastRowLastColumn="0"/>
            </w:pPr>
          </w:p>
          <w:p w14:paraId="78D1788D" w14:textId="2FEA7AA9" w:rsidR="008F110B" w:rsidRDefault="008F110B" w:rsidP="00C828E3">
            <w:pPr>
              <w:cnfStyle w:val="000000000000" w:firstRow="0" w:lastRow="0" w:firstColumn="0" w:lastColumn="0" w:oddVBand="0" w:evenVBand="0" w:oddHBand="0" w:evenHBand="0" w:firstRowFirstColumn="0" w:firstRowLastColumn="0" w:lastRowFirstColumn="0" w:lastRowLastColumn="0"/>
            </w:pPr>
            <w:r>
              <w:t>OR POST-IT NOTES</w:t>
            </w:r>
          </w:p>
        </w:tc>
      </w:tr>
      <w:tr w:rsidR="00167BF3" w14:paraId="795D5AF9" w14:textId="77777777" w:rsidTr="7E19620F">
        <w:trPr>
          <w:trHeight w:val="494"/>
        </w:trPr>
        <w:tc>
          <w:tcPr>
            <w:cnfStyle w:val="001000000000" w:firstRow="0" w:lastRow="0" w:firstColumn="1" w:lastColumn="0" w:oddVBand="0" w:evenVBand="0" w:oddHBand="0" w:evenHBand="0" w:firstRowFirstColumn="0" w:firstRowLastColumn="0" w:lastRowFirstColumn="0" w:lastRowLastColumn="0"/>
            <w:tcW w:w="873" w:type="dxa"/>
          </w:tcPr>
          <w:p w14:paraId="0C0984EB" w14:textId="58BD953D" w:rsidR="003A08CF" w:rsidRDefault="00167BF3" w:rsidP="00C828E3">
            <w:r>
              <w:lastRenderedPageBreak/>
              <w:t>13:10 – 13:30</w:t>
            </w:r>
          </w:p>
        </w:tc>
        <w:tc>
          <w:tcPr>
            <w:tcW w:w="2215" w:type="dxa"/>
          </w:tcPr>
          <w:p w14:paraId="643CE3F1" w14:textId="7A768DD8" w:rsidR="003A08CF" w:rsidRDefault="00B14ABB" w:rsidP="00C828E3">
            <w:pPr>
              <w:cnfStyle w:val="000000000000" w:firstRow="0" w:lastRow="0" w:firstColumn="0" w:lastColumn="0" w:oddVBand="0" w:evenVBand="0" w:oddHBand="0" w:evenHBand="0" w:firstRowFirstColumn="0" w:firstRowLastColumn="0" w:lastRowFirstColumn="0" w:lastRowLastColumn="0"/>
            </w:pPr>
            <w:r>
              <w:t>Card Sort</w:t>
            </w:r>
          </w:p>
        </w:tc>
        <w:tc>
          <w:tcPr>
            <w:tcW w:w="3789" w:type="dxa"/>
          </w:tcPr>
          <w:p w14:paraId="545A2A43" w14:textId="77777777" w:rsidR="003A08CF" w:rsidRDefault="00B14ABB" w:rsidP="00167BF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To verify the data fields and discover if there are any that we are missing / need to add / can drop</w:t>
            </w:r>
          </w:p>
          <w:p w14:paraId="0F0173B7" w14:textId="5AE4CEC1" w:rsidR="00B14ABB" w:rsidRDefault="00B14ABB" w:rsidP="00167BF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To understand which data fields are most crucial and the implications of not having these</w:t>
            </w:r>
          </w:p>
        </w:tc>
        <w:tc>
          <w:tcPr>
            <w:tcW w:w="5599" w:type="dxa"/>
          </w:tcPr>
          <w:p w14:paraId="07D81953" w14:textId="4A3240AB" w:rsidR="003A08CF" w:rsidRDefault="00FF3F5F" w:rsidP="00C828E3">
            <w:pPr>
              <w:cnfStyle w:val="000000000000" w:firstRow="0" w:lastRow="0" w:firstColumn="0" w:lastColumn="0" w:oddVBand="0" w:evenVBand="0" w:oddHBand="0" w:evenHBand="0" w:firstRowFirstColumn="0" w:firstRowLastColumn="0" w:lastRowFirstColumn="0" w:lastRowLastColumn="0"/>
            </w:pPr>
            <w:r>
              <w:t xml:space="preserve">Now, thinking about </w:t>
            </w:r>
            <w:r w:rsidR="5F9BA632" w:rsidRPr="7E19620F">
              <w:rPr>
                <w:color w:val="00B050"/>
              </w:rPr>
              <w:t xml:space="preserve">a typical example of </w:t>
            </w:r>
            <w:r>
              <w:t xml:space="preserve">when you have </w:t>
            </w:r>
            <w:r w:rsidR="008F110B">
              <w:t xml:space="preserve">had </w:t>
            </w:r>
            <w:r>
              <w:t>to deal with a deceased tenant, I would like you to think about the process that you go through and the information that you need in order to either update the contract with a new lead tenant or close the tenancy.</w:t>
            </w:r>
          </w:p>
          <w:p w14:paraId="068B41D5" w14:textId="77777777" w:rsidR="00FF3F5F" w:rsidRDefault="00FF3F5F" w:rsidP="00C828E3">
            <w:pPr>
              <w:cnfStyle w:val="000000000000" w:firstRow="0" w:lastRow="0" w:firstColumn="0" w:lastColumn="0" w:oddVBand="0" w:evenVBand="0" w:oddHBand="0" w:evenHBand="0" w:firstRowFirstColumn="0" w:firstRowLastColumn="0" w:lastRowFirstColumn="0" w:lastRowLastColumn="0"/>
            </w:pPr>
          </w:p>
          <w:p w14:paraId="49286D72" w14:textId="2DFDA556" w:rsidR="00FF3F5F" w:rsidRDefault="00FF3F5F" w:rsidP="0B22FB6F">
            <w:pPr>
              <w:cnfStyle w:val="000000000000" w:firstRow="0" w:lastRow="0" w:firstColumn="0" w:lastColumn="0" w:oddVBand="0" w:evenVBand="0" w:oddHBand="0" w:evenHBand="0" w:firstRowFirstColumn="0" w:firstRowLastColumn="0" w:lastRowFirstColumn="0" w:lastRowLastColumn="0"/>
              <w:rPr>
                <w:highlight w:val="yellow"/>
              </w:rPr>
            </w:pPr>
            <w:r>
              <w:t>I’m going to give you a pack of cards and on each card, I’d like you to write down a piece of information / data that you need</w:t>
            </w:r>
            <w:r w:rsidR="2EB861C2">
              <w:t xml:space="preserve"> as part of this process</w:t>
            </w:r>
            <w:r>
              <w:t xml:space="preserve">, for instance, ‘Name’. </w:t>
            </w:r>
          </w:p>
          <w:p w14:paraId="01F16EF3" w14:textId="77777777" w:rsidR="00FF3F5F" w:rsidRDefault="00FF3F5F" w:rsidP="00C828E3">
            <w:pPr>
              <w:cnfStyle w:val="000000000000" w:firstRow="0" w:lastRow="0" w:firstColumn="0" w:lastColumn="0" w:oddVBand="0" w:evenVBand="0" w:oddHBand="0" w:evenHBand="0" w:firstRowFirstColumn="0" w:firstRowLastColumn="0" w:lastRowFirstColumn="0" w:lastRowLastColumn="0"/>
            </w:pPr>
            <w:r>
              <w:t>We will give you 5 minutes to write everything down, but it might not take that long.</w:t>
            </w:r>
          </w:p>
          <w:p w14:paraId="68A4EBD5" w14:textId="7727656F" w:rsidR="00FF3F5F" w:rsidRPr="008F110B" w:rsidRDefault="00FF3F5F" w:rsidP="00C828E3">
            <w:pPr>
              <w:cnfStyle w:val="000000000000" w:firstRow="0" w:lastRow="0" w:firstColumn="0" w:lastColumn="0" w:oddVBand="0" w:evenVBand="0" w:oddHBand="0" w:evenHBand="0" w:firstRowFirstColumn="0" w:firstRowLastColumn="0" w:lastRowFirstColumn="0" w:lastRowLastColumn="0"/>
              <w:rPr>
                <w:i/>
              </w:rPr>
            </w:pPr>
            <w:r w:rsidRPr="008F110B">
              <w:rPr>
                <w:i/>
              </w:rPr>
              <w:t>[PARTICIPANT WRITES EVERYTHING DOWN]</w:t>
            </w:r>
          </w:p>
          <w:p w14:paraId="21686F03" w14:textId="77777777" w:rsidR="00FF3F5F" w:rsidRDefault="00FF3F5F" w:rsidP="00C828E3">
            <w:pPr>
              <w:cnfStyle w:val="000000000000" w:firstRow="0" w:lastRow="0" w:firstColumn="0" w:lastColumn="0" w:oddVBand="0" w:evenVBand="0" w:oddHBand="0" w:evenHBand="0" w:firstRowFirstColumn="0" w:firstRowLastColumn="0" w:lastRowFirstColumn="0" w:lastRowLastColumn="0"/>
            </w:pPr>
            <w:r>
              <w:t>Now, I’d like you to talk me through each of the things that you’ve written on the cards, one by one.</w:t>
            </w:r>
          </w:p>
          <w:p w14:paraId="0D030D5D" w14:textId="498C957E" w:rsidR="00FF3F5F" w:rsidRPr="008F110B" w:rsidRDefault="008F110B" w:rsidP="00C828E3">
            <w:pPr>
              <w:cnfStyle w:val="000000000000" w:firstRow="0" w:lastRow="0" w:firstColumn="0" w:lastColumn="0" w:oddVBand="0" w:evenVBand="0" w:oddHBand="0" w:evenHBand="0" w:firstRowFirstColumn="0" w:firstRowLastColumn="0" w:lastRowFirstColumn="0" w:lastRowLastColumn="0"/>
              <w:rPr>
                <w:i/>
              </w:rPr>
            </w:pPr>
            <w:r w:rsidRPr="008F110B">
              <w:rPr>
                <w:i/>
              </w:rPr>
              <w:t>[PARTICIPANT TALKS THROUGH, MODERATOR PROBES</w:t>
            </w:r>
            <w:r>
              <w:rPr>
                <w:i/>
              </w:rPr>
              <w:t>, E.G. ‘WHY?’</w:t>
            </w:r>
            <w:r w:rsidR="4A7656B3" w:rsidRPr="64FF52DA">
              <w:rPr>
                <w:i/>
                <w:iCs/>
              </w:rPr>
              <w:t>, ‘WHAT ABOUT DOCUMENTATION</w:t>
            </w:r>
            <w:r w:rsidR="4A7656B3" w:rsidRPr="1B9CBD40">
              <w:rPr>
                <w:i/>
                <w:iCs/>
              </w:rPr>
              <w:t xml:space="preserve">?’ PROBE AROUND </w:t>
            </w:r>
            <w:r w:rsidR="4A7656B3" w:rsidRPr="2BA49B8B">
              <w:rPr>
                <w:i/>
                <w:iCs/>
              </w:rPr>
              <w:t xml:space="preserve">DATA VS. </w:t>
            </w:r>
            <w:r w:rsidR="4A7656B3" w:rsidRPr="2E1AA638">
              <w:rPr>
                <w:i/>
                <w:iCs/>
              </w:rPr>
              <w:t>DOCUMENTATION, WHAT PART OF THE PROCESS DOES T</w:t>
            </w:r>
            <w:r w:rsidR="7084FE5C" w:rsidRPr="2E1AA638">
              <w:rPr>
                <w:i/>
                <w:iCs/>
              </w:rPr>
              <w:t>HIS, E</w:t>
            </w:r>
            <w:r w:rsidR="7084FE5C" w:rsidRPr="77D927FD">
              <w:rPr>
                <w:i/>
                <w:iCs/>
              </w:rPr>
              <w:t xml:space="preserve">.G. DEATH CERTIFICATE, COME </w:t>
            </w:r>
            <w:r w:rsidR="7084FE5C" w:rsidRPr="6214B615">
              <w:rPr>
                <w:i/>
                <w:iCs/>
              </w:rPr>
              <w:t>INTO PLAY</w:t>
            </w:r>
            <w:r w:rsidR="768875DE" w:rsidRPr="38105E5A">
              <w:rPr>
                <w:i/>
                <w:iCs/>
              </w:rPr>
              <w:t xml:space="preserve">, KEY </w:t>
            </w:r>
            <w:r w:rsidR="768875DE" w:rsidRPr="0501563F">
              <w:rPr>
                <w:i/>
                <w:iCs/>
              </w:rPr>
              <w:t xml:space="preserve">PROBE IS TO FIND OUT INFORMATION YOU </w:t>
            </w:r>
            <w:r w:rsidR="768875DE" w:rsidRPr="25DF7EE1">
              <w:rPr>
                <w:b/>
                <w:i/>
              </w:rPr>
              <w:t>MUST</w:t>
            </w:r>
            <w:r w:rsidR="768875DE" w:rsidRPr="0501563F">
              <w:rPr>
                <w:i/>
                <w:iCs/>
              </w:rPr>
              <w:t xml:space="preserve"> HAVE IN </w:t>
            </w:r>
            <w:r w:rsidR="768875DE" w:rsidRPr="249B9218">
              <w:rPr>
                <w:i/>
                <w:iCs/>
              </w:rPr>
              <w:t>ORDER</w:t>
            </w:r>
            <w:r w:rsidR="768875DE" w:rsidRPr="728C7332">
              <w:rPr>
                <w:i/>
                <w:iCs/>
              </w:rPr>
              <w:t xml:space="preserve"> TO CLOSE TENANCY</w:t>
            </w:r>
            <w:r w:rsidR="768875DE" w:rsidRPr="3137FFE6">
              <w:rPr>
                <w:i/>
                <w:iCs/>
              </w:rPr>
              <w:t xml:space="preserve">, E.G. WHAT WOULD HAPPEN IN </w:t>
            </w:r>
            <w:r w:rsidR="768875DE" w:rsidRPr="6AF15BAB">
              <w:rPr>
                <w:i/>
                <w:iCs/>
              </w:rPr>
              <w:t>IF YOU DIDN’T HAVE THIS INFORMATION?</w:t>
            </w:r>
            <w:r w:rsidRPr="6AF15BAB">
              <w:rPr>
                <w:i/>
                <w:iCs/>
              </w:rPr>
              <w:t>]</w:t>
            </w:r>
          </w:p>
          <w:p w14:paraId="1E60FCFE" w14:textId="77777777" w:rsidR="00FF3F5F" w:rsidRDefault="00FF3F5F" w:rsidP="00C828E3">
            <w:pPr>
              <w:cnfStyle w:val="000000000000" w:firstRow="0" w:lastRow="0" w:firstColumn="0" w:lastColumn="0" w:oddVBand="0" w:evenVBand="0" w:oddHBand="0" w:evenHBand="0" w:firstRowFirstColumn="0" w:firstRowLastColumn="0" w:lastRowFirstColumn="0" w:lastRowLastColumn="0"/>
            </w:pPr>
            <w:r>
              <w:t xml:space="preserve">Now, I’d like you to order the cards, with your most important on the left and your least important on the right. </w:t>
            </w:r>
          </w:p>
          <w:p w14:paraId="643CAD1B" w14:textId="77777777" w:rsidR="009D3BC8" w:rsidRPr="009D3BC8" w:rsidRDefault="00FF3F5F" w:rsidP="009D3BC8">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Why did you select this order?</w:t>
            </w:r>
          </w:p>
          <w:p w14:paraId="6BF7DCC8" w14:textId="46097FF5" w:rsidR="008A6C97" w:rsidRPr="008A6C97" w:rsidRDefault="00FF3F5F" w:rsidP="008A6C97">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lastRenderedPageBreak/>
              <w:t>Why is this [e.g. one at the beginning / middle / end] most important?</w:t>
            </w:r>
          </w:p>
          <w:p w14:paraId="0B549360" w14:textId="6EEF7D45" w:rsidR="00116D40" w:rsidRPr="00116D40" w:rsidRDefault="1593D15D" w:rsidP="00116D40">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What is a typical timescale for needing this kind of information? How quickly do you need it?</w:t>
            </w:r>
          </w:p>
          <w:p w14:paraId="656CD40E" w14:textId="2A0213E7" w:rsidR="045155CB" w:rsidRDefault="11BFD34F" w:rsidP="2A32C8BC">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What next of kin info d</w:t>
            </w:r>
            <w:r w:rsidR="4556D303">
              <w:t>o</w:t>
            </w:r>
            <w:r>
              <w:t xml:space="preserve"> you need, and why?</w:t>
            </w:r>
          </w:p>
          <w:p w14:paraId="7ADCAD73" w14:textId="77777777" w:rsidR="00FF3F5F" w:rsidRDefault="00FF3F5F" w:rsidP="00FF3F5F">
            <w:pPr>
              <w:cnfStyle w:val="000000000000" w:firstRow="0" w:lastRow="0" w:firstColumn="0" w:lastColumn="0" w:oddVBand="0" w:evenVBand="0" w:oddHBand="0" w:evenHBand="0" w:firstRowFirstColumn="0" w:firstRowLastColumn="0" w:lastRowFirstColumn="0" w:lastRowLastColumn="0"/>
            </w:pPr>
          </w:p>
          <w:p w14:paraId="7DB0B6A7" w14:textId="77777777" w:rsidR="00FF3F5F" w:rsidRDefault="00FF3F5F" w:rsidP="00FF3F5F">
            <w:pPr>
              <w:cnfStyle w:val="000000000000" w:firstRow="0" w:lastRow="0" w:firstColumn="0" w:lastColumn="0" w:oddVBand="0" w:evenVBand="0" w:oddHBand="0" w:evenHBand="0" w:firstRowFirstColumn="0" w:firstRowLastColumn="0" w:lastRowFirstColumn="0" w:lastRowLastColumn="0"/>
            </w:pPr>
            <w:r>
              <w:t>Now, I’d like you to shortlist the 5 most important ones you need to complete the process.</w:t>
            </w:r>
          </w:p>
          <w:p w14:paraId="45C0DAD1" w14:textId="29CD54E4" w:rsidR="008F110B" w:rsidRDefault="008F110B" w:rsidP="2A0EBF5B">
            <w:pPr>
              <w:cnfStyle w:val="000000000000" w:firstRow="0" w:lastRow="0" w:firstColumn="0" w:lastColumn="0" w:oddVBand="0" w:evenVBand="0" w:oddHBand="0" w:evenHBand="0" w:firstRowFirstColumn="0" w:firstRowLastColumn="0" w:lastRowFirstColumn="0" w:lastRowLastColumn="0"/>
              <w:rPr>
                <w:i/>
                <w:iCs/>
              </w:rPr>
            </w:pPr>
            <w:r w:rsidRPr="2A0EBF5B">
              <w:rPr>
                <w:i/>
                <w:iCs/>
              </w:rPr>
              <w:t>[PARTICIPANT TALKS THROUGH, MODERATOR PROBES, E.G. ‘WHY?’]</w:t>
            </w:r>
          </w:p>
        </w:tc>
        <w:tc>
          <w:tcPr>
            <w:tcW w:w="1269" w:type="dxa"/>
          </w:tcPr>
          <w:p w14:paraId="12976BA1" w14:textId="7A13777E" w:rsidR="003A08CF" w:rsidRDefault="00B14ABB" w:rsidP="00C828E3">
            <w:pPr>
              <w:cnfStyle w:val="000000000000" w:firstRow="0" w:lastRow="0" w:firstColumn="0" w:lastColumn="0" w:oddVBand="0" w:evenVBand="0" w:oddHBand="0" w:evenHBand="0" w:firstRowFirstColumn="0" w:firstRowLastColumn="0" w:lastRowFirstColumn="0" w:lastRowLastColumn="0"/>
            </w:pPr>
            <w:r>
              <w:lastRenderedPageBreak/>
              <w:t>MH to lead</w:t>
            </w:r>
          </w:p>
        </w:tc>
        <w:tc>
          <w:tcPr>
            <w:tcW w:w="1392" w:type="dxa"/>
          </w:tcPr>
          <w:p w14:paraId="5F7D3A23" w14:textId="10E11030" w:rsidR="003A08CF" w:rsidRDefault="00167BF3" w:rsidP="00C828E3">
            <w:pPr>
              <w:cnfStyle w:val="000000000000" w:firstRow="0" w:lastRow="0" w:firstColumn="0" w:lastColumn="0" w:oddVBand="0" w:evenVBand="0" w:oddHBand="0" w:evenHBand="0" w:firstRowFirstColumn="0" w:firstRowLastColumn="0" w:lastRowFirstColumn="0" w:lastRowLastColumn="0"/>
            </w:pPr>
            <w:r>
              <w:t xml:space="preserve">Sharpies </w:t>
            </w:r>
            <w:r w:rsidR="00B14ABB">
              <w:t>Artefact cards</w:t>
            </w:r>
          </w:p>
          <w:p w14:paraId="693CD61B" w14:textId="6D1CFB38" w:rsidR="00B14ABB" w:rsidRDefault="00B14ABB" w:rsidP="00C828E3">
            <w:pPr>
              <w:cnfStyle w:val="000000000000" w:firstRow="0" w:lastRow="0" w:firstColumn="0" w:lastColumn="0" w:oddVBand="0" w:evenVBand="0" w:oddHBand="0" w:evenHBand="0" w:firstRowFirstColumn="0" w:firstRowLastColumn="0" w:lastRowFirstColumn="0" w:lastRowLastColumn="0"/>
            </w:pPr>
          </w:p>
          <w:p w14:paraId="5608C1F3" w14:textId="7E057D04" w:rsidR="00B14ABB" w:rsidRDefault="00B14ABB" w:rsidP="00C828E3">
            <w:pPr>
              <w:cnfStyle w:val="000000000000" w:firstRow="0" w:lastRow="0" w:firstColumn="0" w:lastColumn="0" w:oddVBand="0" w:evenVBand="0" w:oddHBand="0" w:evenHBand="0" w:firstRowFirstColumn="0" w:firstRowLastColumn="0" w:lastRowFirstColumn="0" w:lastRowLastColumn="0"/>
            </w:pPr>
          </w:p>
        </w:tc>
      </w:tr>
      <w:tr w:rsidR="00167BF3" w14:paraId="2A616155" w14:textId="77777777" w:rsidTr="7E19620F">
        <w:trPr>
          <w:trHeight w:val="494"/>
        </w:trPr>
        <w:tc>
          <w:tcPr>
            <w:cnfStyle w:val="001000000000" w:firstRow="0" w:lastRow="0" w:firstColumn="1" w:lastColumn="0" w:oddVBand="0" w:evenVBand="0" w:oddHBand="0" w:evenHBand="0" w:firstRowFirstColumn="0" w:firstRowLastColumn="0" w:lastRowFirstColumn="0" w:lastRowLastColumn="0"/>
            <w:tcW w:w="873" w:type="dxa"/>
          </w:tcPr>
          <w:p w14:paraId="0D780D27" w14:textId="6798C7DE" w:rsidR="003A08CF" w:rsidRDefault="00167BF3" w:rsidP="00C828E3">
            <w:r>
              <w:t>13:30 – 13:40</w:t>
            </w:r>
          </w:p>
        </w:tc>
        <w:tc>
          <w:tcPr>
            <w:tcW w:w="2215" w:type="dxa"/>
          </w:tcPr>
          <w:p w14:paraId="519D4D09" w14:textId="6DB24565" w:rsidR="003A08CF" w:rsidRDefault="507730B7" w:rsidP="00C828E3">
            <w:pPr>
              <w:cnfStyle w:val="000000000000" w:firstRow="0" w:lastRow="0" w:firstColumn="0" w:lastColumn="0" w:oddVBand="0" w:evenVBand="0" w:oddHBand="0" w:evenHBand="0" w:firstRowFirstColumn="0" w:firstRowLastColumn="0" w:lastRowFirstColumn="0" w:lastRowLastColumn="0"/>
            </w:pPr>
            <w:r>
              <w:t>Use Cases</w:t>
            </w:r>
          </w:p>
        </w:tc>
        <w:tc>
          <w:tcPr>
            <w:tcW w:w="3789" w:type="dxa"/>
          </w:tcPr>
          <w:p w14:paraId="70A96849" w14:textId="1A147465" w:rsidR="00FF3F5F" w:rsidRDefault="00B14ABB" w:rsidP="00167BF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To u</w:t>
            </w:r>
            <w:r w:rsidR="00F0331F">
              <w:t xml:space="preserve">nderstand what the process </w:t>
            </w:r>
            <w:r>
              <w:t xml:space="preserve">of getting the data </w:t>
            </w:r>
            <w:r w:rsidR="00F0331F">
              <w:t xml:space="preserve">is like in particularly tricky </w:t>
            </w:r>
            <w:r>
              <w:t>situations</w:t>
            </w:r>
          </w:p>
          <w:p w14:paraId="1DC1FDFE" w14:textId="493726F4" w:rsidR="00B14ABB" w:rsidRDefault="00B14ABB" w:rsidP="00167BF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To validate that missing ‘next of kin’ information is also the main issue / barrier in organisations with larger volumes (we hope to find this out via Hackney)</w:t>
            </w:r>
          </w:p>
          <w:p w14:paraId="1AA13122" w14:textId="28D6C5B7" w:rsidR="00F0331F" w:rsidRDefault="00F0331F" w:rsidP="00167BF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Getting them to think about scenarios where it’s been tricky (to put them in the headspace)</w:t>
            </w:r>
          </w:p>
        </w:tc>
        <w:tc>
          <w:tcPr>
            <w:tcW w:w="5599" w:type="dxa"/>
          </w:tcPr>
          <w:p w14:paraId="3B86A32E" w14:textId="77777777" w:rsidR="003A08CF" w:rsidRDefault="00FF3F5F" w:rsidP="00C828E3">
            <w:pPr>
              <w:cnfStyle w:val="000000000000" w:firstRow="0" w:lastRow="0" w:firstColumn="0" w:lastColumn="0" w:oddVBand="0" w:evenVBand="0" w:oddHBand="0" w:evenHBand="0" w:firstRowFirstColumn="0" w:firstRowLastColumn="0" w:lastRowFirstColumn="0" w:lastRowLastColumn="0"/>
            </w:pPr>
            <w:r>
              <w:t xml:space="preserve">We’d </w:t>
            </w:r>
            <w:r w:rsidR="00F0331F">
              <w:t>like to understand a bit more about when it hasn’t been that straightforward to get the information that you need.</w:t>
            </w:r>
          </w:p>
          <w:p w14:paraId="20526B1A" w14:textId="77777777" w:rsidR="00F0331F" w:rsidRDefault="00F0331F" w:rsidP="00C828E3">
            <w:pPr>
              <w:cnfStyle w:val="000000000000" w:firstRow="0" w:lastRow="0" w:firstColumn="0" w:lastColumn="0" w:oddVBand="0" w:evenVBand="0" w:oddHBand="0" w:evenHBand="0" w:firstRowFirstColumn="0" w:firstRowLastColumn="0" w:lastRowFirstColumn="0" w:lastRowLastColumn="0"/>
            </w:pPr>
          </w:p>
          <w:p w14:paraId="2DF1F588" w14:textId="569DFAD0" w:rsidR="00F0331F" w:rsidRDefault="0FBE3C0B" w:rsidP="2A0EBF5B">
            <w:pPr>
              <w:cnfStyle w:val="000000000000" w:firstRow="0" w:lastRow="0" w:firstColumn="0" w:lastColumn="0" w:oddVBand="0" w:evenVBand="0" w:oddHBand="0" w:evenHBand="0" w:firstRowFirstColumn="0" w:firstRowLastColumn="0" w:lastRowFirstColumn="0" w:lastRowLastColumn="0"/>
              <w:rPr>
                <w:i/>
                <w:iCs/>
              </w:rPr>
            </w:pPr>
            <w:r w:rsidRPr="2A0EBF5B">
              <w:rPr>
                <w:i/>
                <w:iCs/>
              </w:rPr>
              <w:t xml:space="preserve">[ONLY ASK Q To </w:t>
            </w:r>
            <w:proofErr w:type="gramStart"/>
            <w:r w:rsidRPr="2A0EBF5B">
              <w:rPr>
                <w:i/>
                <w:iCs/>
              </w:rPr>
              <w:t>HACKNEY]</w:t>
            </w:r>
            <w:r>
              <w:t xml:space="preserve">  </w:t>
            </w:r>
            <w:r w:rsidR="00F0331F">
              <w:t>Tell</w:t>
            </w:r>
            <w:proofErr w:type="gramEnd"/>
            <w:r w:rsidR="00F0331F">
              <w:t xml:space="preserve"> me about a situation when it was particularly difficult to get the information you needed? </w:t>
            </w:r>
          </w:p>
          <w:p w14:paraId="49E0CF6F" w14:textId="77777777" w:rsidR="00F0331F" w:rsidRDefault="00F0331F" w:rsidP="00167BF3">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What happened?</w:t>
            </w:r>
          </w:p>
          <w:p w14:paraId="0E223793" w14:textId="77777777" w:rsidR="00F0331F" w:rsidRDefault="00F0331F" w:rsidP="00167BF3">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What was particularly tricky about it/ what was the biggest barrier?</w:t>
            </w:r>
          </w:p>
          <w:p w14:paraId="605C2413" w14:textId="55BDDC1C" w:rsidR="00F0331F" w:rsidRDefault="00F0331F" w:rsidP="00167BF3">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How </w:t>
            </w:r>
            <w:r w:rsidR="008F110B">
              <w:t>w</w:t>
            </w:r>
            <w:r>
              <w:t>as it resolved?</w:t>
            </w:r>
          </w:p>
          <w:p w14:paraId="4717076A" w14:textId="64573B97" w:rsidR="00F0331F" w:rsidRDefault="3CF5E8C9" w:rsidP="2A0EBF5B">
            <w:pPr>
              <w:cnfStyle w:val="000000000000" w:firstRow="0" w:lastRow="0" w:firstColumn="0" w:lastColumn="0" w:oddVBand="0" w:evenVBand="0" w:oddHBand="0" w:evenHBand="0" w:firstRowFirstColumn="0" w:firstRowLastColumn="0" w:lastRowFirstColumn="0" w:lastRowLastColumn="0"/>
              <w:rPr>
                <w:i/>
                <w:color w:val="999999" w:themeColor="accent2"/>
              </w:rPr>
            </w:pPr>
            <w:r w:rsidRPr="5D2B9DD2">
              <w:rPr>
                <w:rFonts w:eastAsia="Cambria" w:cs="Cambria"/>
                <w:i/>
                <w:color w:val="999999" w:themeColor="accent2"/>
                <w:sz w:val="21"/>
                <w:szCs w:val="21"/>
              </w:rPr>
              <w:t>[ASK ALL LOCAL AUTHORITIES]</w:t>
            </w:r>
            <w:r w:rsidRPr="5D2B9DD2">
              <w:rPr>
                <w:color w:val="999999" w:themeColor="accent2"/>
              </w:rPr>
              <w:t xml:space="preserve"> </w:t>
            </w:r>
            <w:r w:rsidR="00F0331F" w:rsidRPr="5D2B9DD2">
              <w:rPr>
                <w:color w:val="999999" w:themeColor="accent2"/>
              </w:rPr>
              <w:t>Tell me about a situation when it was particularly difficult to get information on next of kin</w:t>
            </w:r>
            <w:r w:rsidR="00F0331F" w:rsidRPr="5D2B9DD2">
              <w:rPr>
                <w:i/>
                <w:color w:val="999999" w:themeColor="accent2"/>
              </w:rPr>
              <w:t xml:space="preserve"> </w:t>
            </w:r>
          </w:p>
          <w:p w14:paraId="755A2F26" w14:textId="3B39EFD6" w:rsidR="00F0331F" w:rsidRDefault="00F0331F" w:rsidP="00167BF3">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color w:val="999999" w:themeColor="accent2"/>
              </w:rPr>
            </w:pPr>
            <w:r w:rsidRPr="5D2B9DD2">
              <w:rPr>
                <w:color w:val="999999" w:themeColor="accent2"/>
              </w:rPr>
              <w:t>What happened?</w:t>
            </w:r>
          </w:p>
          <w:p w14:paraId="4D3FA6B0" w14:textId="77777777" w:rsidR="00F0331F" w:rsidRDefault="00F0331F" w:rsidP="00167BF3">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color w:val="999999" w:themeColor="accent2"/>
              </w:rPr>
            </w:pPr>
            <w:r w:rsidRPr="5D2B9DD2">
              <w:rPr>
                <w:color w:val="999999" w:themeColor="accent2"/>
              </w:rPr>
              <w:t>What was particularly tricky about it/ what was the biggest barrier?</w:t>
            </w:r>
          </w:p>
          <w:p w14:paraId="6B1C3F73" w14:textId="6FB1F10A" w:rsidR="00F0331F" w:rsidRDefault="00F0331F" w:rsidP="00167BF3">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color w:val="999999" w:themeColor="accent2"/>
              </w:rPr>
            </w:pPr>
            <w:r w:rsidRPr="5D2B9DD2">
              <w:rPr>
                <w:color w:val="999999" w:themeColor="accent2"/>
              </w:rPr>
              <w:t xml:space="preserve">How </w:t>
            </w:r>
            <w:r w:rsidR="008F110B" w:rsidRPr="5D2B9DD2">
              <w:rPr>
                <w:color w:val="999999" w:themeColor="accent2"/>
              </w:rPr>
              <w:t>w</w:t>
            </w:r>
            <w:r w:rsidRPr="5D2B9DD2">
              <w:rPr>
                <w:color w:val="999999" w:themeColor="accent2"/>
              </w:rPr>
              <w:t>as it resolved?</w:t>
            </w:r>
          </w:p>
          <w:p w14:paraId="401267B6" w14:textId="6F804349" w:rsidR="2A0EBF5B" w:rsidRDefault="2A0EBF5B" w:rsidP="2A0EBF5B">
            <w:pPr>
              <w:cnfStyle w:val="000000000000" w:firstRow="0" w:lastRow="0" w:firstColumn="0" w:lastColumn="0" w:oddVBand="0" w:evenVBand="0" w:oddHBand="0" w:evenHBand="0" w:firstRowFirstColumn="0" w:firstRowLastColumn="0" w:lastRowFirstColumn="0" w:lastRowLastColumn="0"/>
            </w:pPr>
          </w:p>
          <w:p w14:paraId="30FD07B6" w14:textId="09D03B43" w:rsidR="0E4F4410" w:rsidRDefault="0E4F4410" w:rsidP="2A0EBF5B">
            <w:pPr>
              <w:cnfStyle w:val="000000000000" w:firstRow="0" w:lastRow="0" w:firstColumn="0" w:lastColumn="0" w:oddVBand="0" w:evenVBand="0" w:oddHBand="0" w:evenHBand="0" w:firstRowFirstColumn="0" w:firstRowLastColumn="0" w:lastRowFirstColumn="0" w:lastRowLastColumn="0"/>
            </w:pPr>
            <w:r>
              <w:lastRenderedPageBreak/>
              <w:t xml:space="preserve">Tell me about a situation when the only information </w:t>
            </w:r>
            <w:r w:rsidR="34EB14C0">
              <w:t xml:space="preserve">you </w:t>
            </w:r>
            <w:r>
              <w:t xml:space="preserve">had </w:t>
            </w:r>
            <w:r w:rsidR="2B5F09AD">
              <w:t xml:space="preserve">was </w:t>
            </w:r>
            <w:r>
              <w:t xml:space="preserve">the name of the deceased. </w:t>
            </w:r>
          </w:p>
          <w:p w14:paraId="174570E5" w14:textId="79761294" w:rsidR="0E4F4410" w:rsidRDefault="0E4F4410" w:rsidP="2A0EBF5B">
            <w:pPr>
              <w:ind w:left="360"/>
              <w:cnfStyle w:val="000000000000" w:firstRow="0" w:lastRow="0" w:firstColumn="0" w:lastColumn="0" w:oddVBand="0" w:evenVBand="0" w:oddHBand="0" w:evenHBand="0" w:firstRowFirstColumn="0" w:firstRowLastColumn="0" w:lastRowFirstColumn="0" w:lastRowLastColumn="0"/>
            </w:pPr>
            <w:r>
              <w:t>A) What happened?</w:t>
            </w:r>
          </w:p>
          <w:p w14:paraId="1CEB0680" w14:textId="4C98C983" w:rsidR="0E4F4410" w:rsidRDefault="0E4F4410" w:rsidP="2A0EBF5B">
            <w:pPr>
              <w:ind w:left="360"/>
              <w:cnfStyle w:val="000000000000" w:firstRow="0" w:lastRow="0" w:firstColumn="0" w:lastColumn="0" w:oddVBand="0" w:evenVBand="0" w:oddHBand="0" w:evenHBand="0" w:firstRowFirstColumn="0" w:firstRowLastColumn="0" w:lastRowFirstColumn="0" w:lastRowLastColumn="0"/>
            </w:pPr>
            <w:r>
              <w:t>B) What was particularly tricky about it/ what was the biggest barrier?</w:t>
            </w:r>
          </w:p>
          <w:p w14:paraId="63B04705" w14:textId="5156624B" w:rsidR="0E4F4410" w:rsidRDefault="0E4F4410" w:rsidP="2A0EBF5B">
            <w:pPr>
              <w:ind w:left="360"/>
              <w:cnfStyle w:val="000000000000" w:firstRow="0" w:lastRow="0" w:firstColumn="0" w:lastColumn="0" w:oddVBand="0" w:evenVBand="0" w:oddHBand="0" w:evenHBand="0" w:firstRowFirstColumn="0" w:firstRowLastColumn="0" w:lastRowFirstColumn="0" w:lastRowLastColumn="0"/>
            </w:pPr>
            <w:r>
              <w:t>C) How was it resolved?</w:t>
            </w:r>
          </w:p>
          <w:p w14:paraId="5524BC3B" w14:textId="7C0F506A" w:rsidR="2A0EBF5B" w:rsidRDefault="2A0EBF5B" w:rsidP="2A0EBF5B">
            <w:pPr>
              <w:ind w:left="360"/>
              <w:cnfStyle w:val="000000000000" w:firstRow="0" w:lastRow="0" w:firstColumn="0" w:lastColumn="0" w:oddVBand="0" w:evenVBand="0" w:oddHBand="0" w:evenHBand="0" w:firstRowFirstColumn="0" w:firstRowLastColumn="0" w:lastRowFirstColumn="0" w:lastRowLastColumn="0"/>
            </w:pPr>
          </w:p>
          <w:p w14:paraId="4AE89D2E" w14:textId="5948AF99" w:rsidR="0E4F4410" w:rsidRDefault="0E4F4410" w:rsidP="2A0EBF5B">
            <w:pPr>
              <w:cnfStyle w:val="000000000000" w:firstRow="0" w:lastRow="0" w:firstColumn="0" w:lastColumn="0" w:oddVBand="0" w:evenVBand="0" w:oddHBand="0" w:evenHBand="0" w:firstRowFirstColumn="0" w:firstRowLastColumn="0" w:lastRowFirstColumn="0" w:lastRowLastColumn="0"/>
              <w:rPr>
                <w:color w:val="999999" w:themeColor="accent2"/>
              </w:rPr>
            </w:pPr>
            <w:r w:rsidRPr="0E2DD7FB">
              <w:rPr>
                <w:color w:val="999999" w:themeColor="accent2"/>
              </w:rPr>
              <w:t xml:space="preserve">Tell me about a situation when the only information had was just the name of the next of kin and no other information. </w:t>
            </w:r>
          </w:p>
          <w:p w14:paraId="44B3EA6D" w14:textId="79761294" w:rsidR="0E4F4410" w:rsidRDefault="0E4F4410" w:rsidP="2A0EBF5B">
            <w:pPr>
              <w:ind w:left="360"/>
              <w:cnfStyle w:val="000000000000" w:firstRow="0" w:lastRow="0" w:firstColumn="0" w:lastColumn="0" w:oddVBand="0" w:evenVBand="0" w:oddHBand="0" w:evenHBand="0" w:firstRowFirstColumn="0" w:firstRowLastColumn="0" w:lastRowFirstColumn="0" w:lastRowLastColumn="0"/>
              <w:rPr>
                <w:color w:val="999999" w:themeColor="accent2"/>
              </w:rPr>
            </w:pPr>
            <w:r w:rsidRPr="0E2DD7FB">
              <w:rPr>
                <w:color w:val="999999" w:themeColor="accent2"/>
              </w:rPr>
              <w:t>A) What happened?</w:t>
            </w:r>
          </w:p>
          <w:p w14:paraId="585FD1A8" w14:textId="4C98C983" w:rsidR="0E4F4410" w:rsidRDefault="0E4F4410" w:rsidP="2A0EBF5B">
            <w:pPr>
              <w:ind w:left="360"/>
              <w:cnfStyle w:val="000000000000" w:firstRow="0" w:lastRow="0" w:firstColumn="0" w:lastColumn="0" w:oddVBand="0" w:evenVBand="0" w:oddHBand="0" w:evenHBand="0" w:firstRowFirstColumn="0" w:firstRowLastColumn="0" w:lastRowFirstColumn="0" w:lastRowLastColumn="0"/>
              <w:rPr>
                <w:color w:val="999999" w:themeColor="accent2"/>
              </w:rPr>
            </w:pPr>
            <w:r w:rsidRPr="0E2DD7FB">
              <w:rPr>
                <w:color w:val="999999" w:themeColor="accent2"/>
              </w:rPr>
              <w:t>B) What was particularly tricky about it/ what was the biggest barrier?</w:t>
            </w:r>
          </w:p>
          <w:p w14:paraId="1304802C" w14:textId="1E0485C2" w:rsidR="00F0331F" w:rsidRDefault="0E4F4410" w:rsidP="5C679FE4">
            <w:pPr>
              <w:ind w:left="360"/>
              <w:cnfStyle w:val="000000000000" w:firstRow="0" w:lastRow="0" w:firstColumn="0" w:lastColumn="0" w:oddVBand="0" w:evenVBand="0" w:oddHBand="0" w:evenHBand="0" w:firstRowFirstColumn="0" w:firstRowLastColumn="0" w:lastRowFirstColumn="0" w:lastRowLastColumn="0"/>
              <w:rPr>
                <w:color w:val="999999" w:themeColor="accent2"/>
              </w:rPr>
            </w:pPr>
            <w:r w:rsidRPr="0E2DD7FB">
              <w:rPr>
                <w:color w:val="999999" w:themeColor="accent2"/>
              </w:rPr>
              <w:t>C) How was it reso</w:t>
            </w:r>
            <w:r w:rsidR="0140DEDB" w:rsidRPr="0E2DD7FB">
              <w:rPr>
                <w:color w:val="999999" w:themeColor="accent2"/>
              </w:rPr>
              <w:t>lved?</w:t>
            </w:r>
          </w:p>
          <w:p w14:paraId="34E6972E" w14:textId="2EB5CA0A" w:rsidR="00F0331F" w:rsidRDefault="00F0331F" w:rsidP="00F0331F">
            <w:pPr>
              <w:cnfStyle w:val="000000000000" w:firstRow="0" w:lastRow="0" w:firstColumn="0" w:lastColumn="0" w:oddVBand="0" w:evenVBand="0" w:oddHBand="0" w:evenHBand="0" w:firstRowFirstColumn="0" w:firstRowLastColumn="0" w:lastRowFirstColumn="0" w:lastRowLastColumn="0"/>
            </w:pPr>
          </w:p>
        </w:tc>
        <w:tc>
          <w:tcPr>
            <w:tcW w:w="1269" w:type="dxa"/>
          </w:tcPr>
          <w:p w14:paraId="0D429189" w14:textId="0E1F435E" w:rsidR="003A08CF" w:rsidRDefault="00B14ABB" w:rsidP="00C828E3">
            <w:pPr>
              <w:cnfStyle w:val="000000000000" w:firstRow="0" w:lastRow="0" w:firstColumn="0" w:lastColumn="0" w:oddVBand="0" w:evenVBand="0" w:oddHBand="0" w:evenHBand="0" w:firstRowFirstColumn="0" w:firstRowLastColumn="0" w:lastRowFirstColumn="0" w:lastRowLastColumn="0"/>
            </w:pPr>
            <w:r>
              <w:lastRenderedPageBreak/>
              <w:t>RA to lead</w:t>
            </w:r>
          </w:p>
        </w:tc>
        <w:tc>
          <w:tcPr>
            <w:tcW w:w="1392" w:type="dxa"/>
          </w:tcPr>
          <w:p w14:paraId="72093379" w14:textId="77777777" w:rsidR="003A08CF" w:rsidRDefault="00B14ABB" w:rsidP="00C828E3">
            <w:pPr>
              <w:cnfStyle w:val="000000000000" w:firstRow="0" w:lastRow="0" w:firstColumn="0" w:lastColumn="0" w:oddVBand="0" w:evenVBand="0" w:oddHBand="0" w:evenHBand="0" w:firstRowFirstColumn="0" w:firstRowLastColumn="0" w:lastRowFirstColumn="0" w:lastRowLastColumn="0"/>
            </w:pPr>
            <w:r>
              <w:t>Post-it notes</w:t>
            </w:r>
          </w:p>
          <w:p w14:paraId="4DD5F5BB" w14:textId="37C465A8" w:rsidR="00167BF3" w:rsidRDefault="00167BF3" w:rsidP="00C828E3">
            <w:pPr>
              <w:cnfStyle w:val="000000000000" w:firstRow="0" w:lastRow="0" w:firstColumn="0" w:lastColumn="0" w:oddVBand="0" w:evenVBand="0" w:oddHBand="0" w:evenHBand="0" w:firstRowFirstColumn="0" w:firstRowLastColumn="0" w:lastRowFirstColumn="0" w:lastRowLastColumn="0"/>
            </w:pPr>
            <w:r>
              <w:t>Sharpies</w:t>
            </w:r>
          </w:p>
        </w:tc>
      </w:tr>
      <w:tr w:rsidR="00167BF3" w14:paraId="04B8AAEF" w14:textId="77777777" w:rsidTr="7E19620F">
        <w:trPr>
          <w:trHeight w:val="494"/>
        </w:trPr>
        <w:tc>
          <w:tcPr>
            <w:cnfStyle w:val="001000000000" w:firstRow="0" w:lastRow="0" w:firstColumn="1" w:lastColumn="0" w:oddVBand="0" w:evenVBand="0" w:oddHBand="0" w:evenHBand="0" w:firstRowFirstColumn="0" w:firstRowLastColumn="0" w:lastRowFirstColumn="0" w:lastRowLastColumn="0"/>
            <w:tcW w:w="873" w:type="dxa"/>
          </w:tcPr>
          <w:p w14:paraId="6931FB37" w14:textId="14A3A8D2" w:rsidR="00F0331F" w:rsidRDefault="00167BF3" w:rsidP="00C828E3">
            <w:r>
              <w:t>13:40-14:00</w:t>
            </w:r>
          </w:p>
        </w:tc>
        <w:tc>
          <w:tcPr>
            <w:tcW w:w="2215" w:type="dxa"/>
          </w:tcPr>
          <w:p w14:paraId="3D7F640B" w14:textId="0C984DA0" w:rsidR="00F0331F" w:rsidRDefault="6875BD2E" w:rsidP="00C828E3">
            <w:pPr>
              <w:cnfStyle w:val="000000000000" w:firstRow="0" w:lastRow="0" w:firstColumn="0" w:lastColumn="0" w:oddVBand="0" w:evenVBand="0" w:oddHBand="0" w:evenHBand="0" w:firstRowFirstColumn="0" w:firstRowLastColumn="0" w:lastRowFirstColumn="0" w:lastRowLastColumn="0"/>
            </w:pPr>
            <w:r>
              <w:t>Usability Testing</w:t>
            </w:r>
          </w:p>
        </w:tc>
        <w:tc>
          <w:tcPr>
            <w:tcW w:w="3789" w:type="dxa"/>
          </w:tcPr>
          <w:p w14:paraId="1D2D1828" w14:textId="3FBDA2CF" w:rsidR="00B14ABB" w:rsidRDefault="00B14ABB" w:rsidP="00167BF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To understand / verify what it’s like to use Tell Us Once, i.e. the general process (so that we can benchmark)</w:t>
            </w:r>
          </w:p>
          <w:p w14:paraId="00065799" w14:textId="08ED9300" w:rsidR="00F0331F" w:rsidRDefault="00F0331F" w:rsidP="00167BF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Share the Alpha</w:t>
            </w:r>
            <w:r w:rsidR="00B14ABB">
              <w:t xml:space="preserve"> and get direct feedback</w:t>
            </w:r>
          </w:p>
          <w:p w14:paraId="57A8D685" w14:textId="77777777" w:rsidR="00F0331F" w:rsidRDefault="00F0331F" w:rsidP="00167BF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Observe the participant using it (without interruption or probing)</w:t>
            </w:r>
          </w:p>
          <w:p w14:paraId="37C3BBD4" w14:textId="3F99865A" w:rsidR="00F0331F" w:rsidRDefault="00B14ABB" w:rsidP="00167BF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 xml:space="preserve">Get </w:t>
            </w:r>
            <w:r w:rsidR="2B29FB1B">
              <w:t>usability metrics</w:t>
            </w:r>
            <w:r>
              <w:t xml:space="preserve"> </w:t>
            </w:r>
            <w:proofErr w:type="gramStart"/>
            <w:r>
              <w:t>on:</w:t>
            </w:r>
            <w:proofErr w:type="gramEnd"/>
            <w:r>
              <w:t xml:space="preserve"> time on task; clicks in error; task success</w:t>
            </w:r>
          </w:p>
          <w:p w14:paraId="5B2DC586" w14:textId="12D82419" w:rsidR="00F0331F" w:rsidRDefault="00F0331F" w:rsidP="00B14ABB">
            <w:pPr>
              <w:pStyle w:val="ListParagraph"/>
              <w:ind w:left="360"/>
              <w:cnfStyle w:val="000000000000" w:firstRow="0" w:lastRow="0" w:firstColumn="0" w:lastColumn="0" w:oddVBand="0" w:evenVBand="0" w:oddHBand="0" w:evenHBand="0" w:firstRowFirstColumn="0" w:firstRowLastColumn="0" w:lastRowFirstColumn="0" w:lastRowLastColumn="0"/>
            </w:pPr>
          </w:p>
        </w:tc>
        <w:tc>
          <w:tcPr>
            <w:tcW w:w="5599" w:type="dxa"/>
          </w:tcPr>
          <w:p w14:paraId="5EC39396" w14:textId="19873CBE" w:rsidR="00F02EE0" w:rsidRDefault="7B9FFDBB" w:rsidP="7E19620F">
            <w:pPr>
              <w:cnfStyle w:val="000000000000" w:firstRow="0" w:lastRow="0" w:firstColumn="0" w:lastColumn="0" w:oddVBand="0" w:evenVBand="0" w:oddHBand="0" w:evenHBand="0" w:firstRowFirstColumn="0" w:firstRowLastColumn="0" w:lastRowFirstColumn="0" w:lastRowLastColumn="0"/>
              <w:rPr>
                <w:color w:val="00B050"/>
              </w:rPr>
            </w:pPr>
            <w:r w:rsidRPr="7E19620F">
              <w:rPr>
                <w:color w:val="00B050"/>
              </w:rPr>
              <w:t xml:space="preserve">Let’s talk a bit more about when you use the Tell Us Once PDF. </w:t>
            </w:r>
          </w:p>
          <w:p w14:paraId="475FEA82" w14:textId="3953F60B" w:rsidR="00F02EE0" w:rsidRDefault="00F02EE0" w:rsidP="00167BF3">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Do you use it? Does someone in your team use it?</w:t>
            </w:r>
          </w:p>
          <w:p w14:paraId="6512D4B1" w14:textId="6BC59CEC" w:rsidR="00F02EE0" w:rsidRDefault="00F02EE0" w:rsidP="00167BF3">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What’s the trigger / routine for using it? E.g. a time every week or it just comes as-and-when?</w:t>
            </w:r>
          </w:p>
          <w:p w14:paraId="1721F077" w14:textId="19347CF0" w:rsidR="00F02EE0" w:rsidRDefault="00F02EE0" w:rsidP="00167BF3">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How do you receive them? E.g. frequency / volume?</w:t>
            </w:r>
          </w:p>
          <w:p w14:paraId="0DA9B5FE" w14:textId="283F0FE9" w:rsidR="00F02EE0" w:rsidRDefault="00F02EE0" w:rsidP="00167BF3">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What’s your process?</w:t>
            </w:r>
          </w:p>
          <w:p w14:paraId="7ADEE1AE" w14:textId="0E8EB74E" w:rsidR="00F02EE0" w:rsidRDefault="6C644EB5" w:rsidP="7E19620F">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color w:val="00B050"/>
              </w:rPr>
            </w:pPr>
            <w:r w:rsidRPr="7E19620F">
              <w:rPr>
                <w:color w:val="00B050"/>
              </w:rPr>
              <w:t>What’s the volume and frequency?</w:t>
            </w:r>
          </w:p>
          <w:p w14:paraId="2A1DED75" w14:textId="756795E0" w:rsidR="00F02EE0" w:rsidRDefault="6C644EB5" w:rsidP="7E19620F">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color w:val="00B050"/>
              </w:rPr>
            </w:pPr>
            <w:r w:rsidRPr="7E19620F">
              <w:rPr>
                <w:color w:val="00B050"/>
              </w:rPr>
              <w:t>How often do you receive the TUO after you have already been notified of the death?</w:t>
            </w:r>
          </w:p>
          <w:p w14:paraId="04D04B04" w14:textId="0DBDE4E1" w:rsidR="00F02EE0" w:rsidRDefault="6C644EB5" w:rsidP="7E19620F">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color w:val="00B050"/>
              </w:rPr>
            </w:pPr>
            <w:r w:rsidRPr="7E19620F">
              <w:rPr>
                <w:color w:val="00B050"/>
              </w:rPr>
              <w:t>What’s the typical time between date of death and contacting the next of kin listed on the TUO form?</w:t>
            </w:r>
          </w:p>
          <w:p w14:paraId="467E5656" w14:textId="31B92503" w:rsidR="00F02EE0" w:rsidRDefault="525221E2" w:rsidP="7E19620F">
            <w:pPr>
              <w:cnfStyle w:val="000000000000" w:firstRow="0" w:lastRow="0" w:firstColumn="0" w:lastColumn="0" w:oddVBand="0" w:evenVBand="0" w:oddHBand="0" w:evenHBand="0" w:firstRowFirstColumn="0" w:firstRowLastColumn="0" w:lastRowFirstColumn="0" w:lastRowLastColumn="0"/>
              <w:rPr>
                <w:color w:val="00B050"/>
              </w:rPr>
            </w:pPr>
            <w:r w:rsidRPr="7E19620F">
              <w:rPr>
                <w:color w:val="00B050"/>
              </w:rPr>
              <w:lastRenderedPageBreak/>
              <w:t xml:space="preserve">We would now like to share with you a potential alternative to getting information of deceased tenants with you. It is in its early </w:t>
            </w:r>
            <w:proofErr w:type="gramStart"/>
            <w:r w:rsidRPr="7E19620F">
              <w:rPr>
                <w:color w:val="00B050"/>
              </w:rPr>
              <w:t>stages</w:t>
            </w:r>
            <w:proofErr w:type="gramEnd"/>
            <w:r w:rsidRPr="7E19620F">
              <w:rPr>
                <w:color w:val="00B050"/>
              </w:rPr>
              <w:t xml:space="preserve"> but we would be interested to get your thoughts on it.</w:t>
            </w:r>
          </w:p>
          <w:p w14:paraId="165220B5" w14:textId="3C117C10" w:rsidR="00F02EE0" w:rsidRDefault="525221E2" w:rsidP="7E19620F">
            <w:pPr>
              <w:cnfStyle w:val="000000000000" w:firstRow="0" w:lastRow="0" w:firstColumn="0" w:lastColumn="0" w:oddVBand="0" w:evenVBand="0" w:oddHBand="0" w:evenHBand="0" w:firstRowFirstColumn="0" w:firstRowLastColumn="0" w:lastRowFirstColumn="0" w:lastRowLastColumn="0"/>
              <w:rPr>
                <w:color w:val="00B050"/>
              </w:rPr>
            </w:pPr>
            <w:r w:rsidRPr="7E19620F">
              <w:rPr>
                <w:color w:val="00B050"/>
              </w:rPr>
              <w:t xml:space="preserve">You usually get the information that will help you contact the next of kin, via [the TUO]. We are now going to send you information on the deceased tenants in a different way. These will be a mix of council and non-council </w:t>
            </w:r>
            <w:r w:rsidR="5CE4609F" w:rsidRPr="7E19620F">
              <w:rPr>
                <w:color w:val="00B050"/>
              </w:rPr>
              <w:t xml:space="preserve">people. We would like you to show us the process you would go through to check the records and find the </w:t>
            </w:r>
            <w:proofErr w:type="spellStart"/>
            <w:r w:rsidR="5CE4609F" w:rsidRPr="7E19620F">
              <w:rPr>
                <w:color w:val="00B050"/>
              </w:rPr>
              <w:t>relveant</w:t>
            </w:r>
            <w:proofErr w:type="spellEnd"/>
            <w:r w:rsidR="5CE4609F" w:rsidRPr="7E19620F">
              <w:rPr>
                <w:color w:val="00B050"/>
              </w:rPr>
              <w:t xml:space="preserve"> next of kin contact details. The end of the </w:t>
            </w:r>
            <w:proofErr w:type="spellStart"/>
            <w:r w:rsidR="5CE4609F" w:rsidRPr="7E19620F">
              <w:rPr>
                <w:color w:val="00B050"/>
              </w:rPr>
              <w:t>taks</w:t>
            </w:r>
            <w:proofErr w:type="spellEnd"/>
            <w:r w:rsidR="5CE4609F" w:rsidRPr="7E19620F">
              <w:rPr>
                <w:color w:val="00B050"/>
              </w:rPr>
              <w:t xml:space="preserve"> is you finding a way to contact the next of kin for </w:t>
            </w:r>
            <w:proofErr w:type="gramStart"/>
            <w:r w:rsidR="5CE4609F" w:rsidRPr="7E19620F">
              <w:rPr>
                <w:color w:val="00B050"/>
              </w:rPr>
              <w:t>all of</w:t>
            </w:r>
            <w:proofErr w:type="gramEnd"/>
            <w:r w:rsidR="5CE4609F" w:rsidRPr="7E19620F">
              <w:rPr>
                <w:color w:val="00B050"/>
              </w:rPr>
              <w:t xml:space="preserve"> the relevant council tenants we send you.</w:t>
            </w:r>
          </w:p>
          <w:p w14:paraId="7F417A05" w14:textId="179A3DA5" w:rsidR="33983179" w:rsidRDefault="33983179" w:rsidP="7E19620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B050"/>
                <w:szCs w:val="22"/>
              </w:rPr>
            </w:pPr>
            <w:r w:rsidRPr="7E19620F">
              <w:rPr>
                <w:rFonts w:asciiTheme="majorHAnsi" w:eastAsiaTheme="majorEastAsia" w:hAnsiTheme="majorHAnsi" w:cstheme="majorBidi"/>
                <w:color w:val="00B050"/>
                <w:szCs w:val="22"/>
              </w:rPr>
              <w:t>Please feel free to complete the activity as if you were at your desk and we weren’t here with you. I’m interested in seeing how this works for you, so don’t worry about a ‘right’ or ‘wrong’ way of doing it. As you go through, could you please think out loud; let me know what you’re looking at, what you’re trying to do, what makes sense and what doesn’t make sense. If something is difficult or confusing, it’s helpful for us to know this, because we know that we need to make something better. After we’ve finished the activity, or if we get to a natural stop before then, I’ll ask you some questions and we’ll have a chat about your experience of doing the activity. If you have any questions as we go through, I may not be able to answer them as I’m interested in seeing how you do this without anyone here. If you still have questions at the end, I’ll be able to answer them for you then.</w:t>
            </w:r>
          </w:p>
          <w:p w14:paraId="69E8B7A5" w14:textId="35B26565" w:rsidR="00F02EE0" w:rsidRPr="003F7533" w:rsidRDefault="00F02EE0" w:rsidP="7E19620F">
            <w:pPr>
              <w:cnfStyle w:val="000000000000" w:firstRow="0" w:lastRow="0" w:firstColumn="0" w:lastColumn="0" w:oddVBand="0" w:evenVBand="0" w:oddHBand="0" w:evenHBand="0" w:firstRowFirstColumn="0" w:firstRowLastColumn="0" w:lastRowFirstColumn="0" w:lastRowLastColumn="0"/>
              <w:rPr>
                <w:i/>
                <w:iCs/>
              </w:rPr>
            </w:pPr>
            <w:r w:rsidRPr="7E19620F">
              <w:rPr>
                <w:i/>
                <w:iCs/>
              </w:rPr>
              <w:t xml:space="preserve">[TASK BEGINS WITH EMAIL ACCOUNT OPEN AND ON SCREEN. PARTICPANT RECEIVES REAL-TIME EMAIL WITH THE PDF TABLE. </w:t>
            </w:r>
            <w:r w:rsidRPr="7E19620F">
              <w:rPr>
                <w:i/>
                <w:iCs/>
                <w:color w:val="00B050"/>
              </w:rPr>
              <w:t xml:space="preserve">TASK WILL </w:t>
            </w:r>
            <w:r w:rsidR="5B02C1CC" w:rsidRPr="7E19620F">
              <w:rPr>
                <w:i/>
                <w:iCs/>
                <w:color w:val="00B050"/>
              </w:rPr>
              <w:t>STILL B</w:t>
            </w:r>
            <w:r w:rsidRPr="7E19620F">
              <w:rPr>
                <w:i/>
                <w:iCs/>
                <w:color w:val="00B050"/>
              </w:rPr>
              <w:t xml:space="preserve">E TIMED </w:t>
            </w:r>
            <w:r w:rsidR="08ECCDC2" w:rsidRPr="7E19620F">
              <w:rPr>
                <w:i/>
                <w:iCs/>
                <w:color w:val="00B050"/>
              </w:rPr>
              <w:t xml:space="preserve">EVEN </w:t>
            </w:r>
            <w:r w:rsidR="08ECCDC2" w:rsidRPr="7E19620F">
              <w:rPr>
                <w:i/>
                <w:iCs/>
                <w:color w:val="00B050"/>
              </w:rPr>
              <w:lastRenderedPageBreak/>
              <w:t>THOUGH IT’S OUT LOUD, JUST TO GIVE A ROUGH INDICATION OF TIMING.</w:t>
            </w:r>
            <w:r w:rsidRPr="7E19620F">
              <w:rPr>
                <w:i/>
                <w:iCs/>
              </w:rPr>
              <w:t>]</w:t>
            </w:r>
          </w:p>
          <w:p w14:paraId="72BD1617" w14:textId="4E6FF6F0" w:rsidR="00F02EE0" w:rsidRPr="003F7533" w:rsidRDefault="00F02EE0" w:rsidP="00C828E3">
            <w:pPr>
              <w:cnfStyle w:val="000000000000" w:firstRow="0" w:lastRow="0" w:firstColumn="0" w:lastColumn="0" w:oddVBand="0" w:evenVBand="0" w:oddHBand="0" w:evenHBand="0" w:firstRowFirstColumn="0" w:firstRowLastColumn="0" w:lastRowFirstColumn="0" w:lastRowLastColumn="0"/>
              <w:rPr>
                <w:i/>
              </w:rPr>
            </w:pPr>
            <w:r w:rsidRPr="003F7533">
              <w:rPr>
                <w:i/>
              </w:rPr>
              <w:t>[OBSERVER TO LOOK FOR THINGS LIKE</w:t>
            </w:r>
            <w:r w:rsidR="003F7533" w:rsidRPr="003F7533">
              <w:rPr>
                <w:i/>
              </w:rPr>
              <w:t>]</w:t>
            </w:r>
            <w:r w:rsidRPr="003F7533">
              <w:rPr>
                <w:i/>
              </w:rPr>
              <w:t>:</w:t>
            </w:r>
          </w:p>
          <w:p w14:paraId="70DDBAA5" w14:textId="280680AC" w:rsidR="00F02EE0" w:rsidRDefault="00F02EE0" w:rsidP="00C828E3">
            <w:pPr>
              <w:cnfStyle w:val="000000000000" w:firstRow="0" w:lastRow="0" w:firstColumn="0" w:lastColumn="0" w:oddVBand="0" w:evenVBand="0" w:oddHBand="0" w:evenHBand="0" w:firstRowFirstColumn="0" w:firstRowLastColumn="0" w:lastRowFirstColumn="0" w:lastRowLastColumn="0"/>
              <w:rPr>
                <w:highlight w:val="yellow"/>
              </w:rPr>
            </w:pPr>
            <w:r>
              <w:t>How easy to open; how easy to navigate; click errors; task success</w:t>
            </w:r>
            <w:r w:rsidR="4DEC935D">
              <w:t>; wider usability issues</w:t>
            </w:r>
            <w:r>
              <w:t xml:space="preserve"> (</w:t>
            </w:r>
            <w:r w:rsidR="26EA14EE">
              <w:t>locating the correct tenant’s contract on the CMS)</w:t>
            </w:r>
          </w:p>
          <w:p w14:paraId="3988F64C" w14:textId="14497AEA" w:rsidR="533613E6" w:rsidRPr="00DF67E8" w:rsidRDefault="237E30CE" w:rsidP="4EF2C934">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eastAsia="Cambria" w:cs="Cambria"/>
              </w:rPr>
            </w:pPr>
            <w:r w:rsidRPr="00DF67E8">
              <w:t>I noticed you did [xxx], why was that?</w:t>
            </w:r>
          </w:p>
          <w:p w14:paraId="432D64DF" w14:textId="29D1BA9D" w:rsidR="00F02EE0" w:rsidRPr="00DF67E8" w:rsidRDefault="00F02EE0" w:rsidP="00167BF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DF67E8">
              <w:t>How did you find the task overall?</w:t>
            </w:r>
          </w:p>
          <w:p w14:paraId="317C7DEE" w14:textId="5516283E" w:rsidR="00F02EE0" w:rsidRPr="00DF67E8" w:rsidRDefault="00F02EE0" w:rsidP="00167BF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DF67E8">
              <w:t>How did you find navigating the information?</w:t>
            </w:r>
          </w:p>
          <w:p w14:paraId="32453538" w14:textId="5005C2B8" w:rsidR="00F02EE0" w:rsidRDefault="00F02EE0" w:rsidP="00167BF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How did you feel about the information offered to you?</w:t>
            </w:r>
          </w:p>
          <w:p w14:paraId="080BEC75" w14:textId="077D3527" w:rsidR="00F02EE0" w:rsidRDefault="00F02EE0" w:rsidP="00167BF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What did you think of the data fields? (e.g</w:t>
            </w:r>
            <w:r w:rsidR="008B23C4">
              <w:t>.</w:t>
            </w:r>
            <w:r>
              <w:t xml:space="preserve"> </w:t>
            </w:r>
            <w:proofErr w:type="gramStart"/>
            <w:r>
              <w:t>sufficient</w:t>
            </w:r>
            <w:proofErr w:type="gramEnd"/>
            <w:r>
              <w:t xml:space="preserve"> or needing any more)</w:t>
            </w:r>
          </w:p>
          <w:p w14:paraId="40419D83" w14:textId="289D04B7" w:rsidR="00F02EE0" w:rsidRDefault="00F02EE0" w:rsidP="00167BF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What filters, if any, would you like to see?</w:t>
            </w:r>
          </w:p>
          <w:p w14:paraId="41A86026" w14:textId="77777777" w:rsidR="00DF67E8" w:rsidRDefault="00F02EE0" w:rsidP="00DF67E8">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How helpful would it be to have filters?</w:t>
            </w:r>
          </w:p>
          <w:p w14:paraId="216D72EE" w14:textId="77777777" w:rsidR="00DF67E8" w:rsidRPr="00DF67E8" w:rsidRDefault="00DF67E8" w:rsidP="00DF67E8">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DF67E8">
              <w:rPr>
                <w:rFonts w:asciiTheme="majorHAnsi" w:hAnsiTheme="majorHAnsi"/>
                <w:szCs w:val="22"/>
              </w:rPr>
              <w:t xml:space="preserve">On a scale of Strongly Disagree, Disagree, Neutral, Agree, Strongly Agree, how would you respond to the following statement: </w:t>
            </w:r>
            <w:r w:rsidRPr="00DF67E8">
              <w:rPr>
                <w:rFonts w:asciiTheme="majorHAnsi" w:hAnsiTheme="majorHAnsi" w:cs="Arial"/>
                <w:szCs w:val="22"/>
                <w:lang w:eastAsia="en-GB"/>
              </w:rPr>
              <w:t>Overall, I am satisfied with the ease of completing the tasks in this scenario?</w:t>
            </w:r>
          </w:p>
          <w:p w14:paraId="1690338A" w14:textId="4F8E4EAF" w:rsidR="00F02EE0" w:rsidRPr="00DF67E8" w:rsidRDefault="00DF67E8" w:rsidP="00DF67E8">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7E19620F">
              <w:rPr>
                <w:rFonts w:asciiTheme="majorHAnsi" w:hAnsiTheme="majorHAnsi" w:cs="Arial"/>
                <w:lang w:eastAsia="en-GB"/>
              </w:rPr>
              <w:t>On scale of Strongly Disagree, Disagree, Neutral, Agree, Strongly Agree, how would you respond to the following statement: Overall, I am satisfied with the amount of time it took to complete the tasks in this scenario?</w:t>
            </w:r>
          </w:p>
          <w:p w14:paraId="0706A127" w14:textId="7F8C71F9" w:rsidR="75E54637" w:rsidRDefault="75E54637" w:rsidP="7E19620F">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color w:val="00B050"/>
                <w:lang w:eastAsia="en-GB"/>
              </w:rPr>
            </w:pPr>
            <w:r w:rsidRPr="7E19620F">
              <w:rPr>
                <w:rFonts w:asciiTheme="majorHAnsi" w:hAnsiTheme="majorHAnsi" w:cs="Arial"/>
                <w:color w:val="00B050"/>
                <w:lang w:eastAsia="en-GB"/>
              </w:rPr>
              <w:t>How do you think this compares to the process you currently do? [LEAVE THIS OPEN TO SEE HOW THEY INTERPRET IT BUT THEN PRO</w:t>
            </w:r>
            <w:r w:rsidR="523ACEEE" w:rsidRPr="7E19620F">
              <w:rPr>
                <w:rFonts w:asciiTheme="majorHAnsi" w:hAnsiTheme="majorHAnsi" w:cs="Arial"/>
                <w:color w:val="00B050"/>
                <w:lang w:eastAsia="en-GB"/>
              </w:rPr>
              <w:t>BE AROUND THIS METHOD VS. TUO; PROBE IN PARTICULAR AROUND TIME, EASE, LEVEL OF DETAIL OF INFORMATION]</w:t>
            </w:r>
          </w:p>
          <w:p w14:paraId="05FF831E" w14:textId="06917DB5" w:rsidR="00DF67E8" w:rsidRPr="00DF67E8" w:rsidRDefault="00DF67E8" w:rsidP="00DF67E8">
            <w:pPr>
              <w:spacing w:before="100" w:beforeAutospacing="1" w:after="0"/>
              <w:ind w:left="420"/>
              <w:cnfStyle w:val="000000000000" w:firstRow="0" w:lastRow="0" w:firstColumn="0" w:lastColumn="0" w:oddVBand="0" w:evenVBand="0" w:oddHBand="0" w:evenHBand="0" w:firstRowFirstColumn="0" w:firstRowLastColumn="0" w:lastRowFirstColumn="0" w:lastRowLastColumn="0"/>
              <w:rPr>
                <w:rFonts w:ascii="Arial" w:hAnsi="Arial" w:cs="Arial"/>
                <w:sz w:val="23"/>
                <w:szCs w:val="23"/>
                <w:lang w:eastAsia="en-GB"/>
              </w:rPr>
            </w:pPr>
          </w:p>
        </w:tc>
        <w:tc>
          <w:tcPr>
            <w:tcW w:w="1269" w:type="dxa"/>
          </w:tcPr>
          <w:p w14:paraId="3655DCC8" w14:textId="51848B18" w:rsidR="00F0331F" w:rsidRDefault="00B14ABB" w:rsidP="00C828E3">
            <w:pPr>
              <w:cnfStyle w:val="000000000000" w:firstRow="0" w:lastRow="0" w:firstColumn="0" w:lastColumn="0" w:oddVBand="0" w:evenVBand="0" w:oddHBand="0" w:evenHBand="0" w:firstRowFirstColumn="0" w:firstRowLastColumn="0" w:lastRowFirstColumn="0" w:lastRowLastColumn="0"/>
            </w:pPr>
            <w:r>
              <w:lastRenderedPageBreak/>
              <w:t>MH to lead</w:t>
            </w:r>
          </w:p>
        </w:tc>
        <w:tc>
          <w:tcPr>
            <w:tcW w:w="1392" w:type="dxa"/>
          </w:tcPr>
          <w:p w14:paraId="25D47F9F" w14:textId="098138FC" w:rsidR="00F0331F" w:rsidRDefault="00B14ABB" w:rsidP="00C828E3">
            <w:pPr>
              <w:cnfStyle w:val="000000000000" w:firstRow="0" w:lastRow="0" w:firstColumn="0" w:lastColumn="0" w:oddVBand="0" w:evenVBand="0" w:oddHBand="0" w:evenHBand="0" w:firstRowFirstColumn="0" w:firstRowLastColumn="0" w:lastRowFirstColumn="0" w:lastRowLastColumn="0"/>
            </w:pPr>
            <w:r>
              <w:t xml:space="preserve">Email copy, </w:t>
            </w:r>
            <w:proofErr w:type="spellStart"/>
            <w:r>
              <w:t>inc.</w:t>
            </w:r>
            <w:proofErr w:type="spellEnd"/>
            <w:r>
              <w:t xml:space="preserve"> dummy data (that will be sent)</w:t>
            </w:r>
          </w:p>
          <w:p w14:paraId="16441BAD" w14:textId="77777777" w:rsidR="00B14ABB" w:rsidRDefault="00B14ABB" w:rsidP="00C828E3">
            <w:pPr>
              <w:cnfStyle w:val="000000000000" w:firstRow="0" w:lastRow="0" w:firstColumn="0" w:lastColumn="0" w:oddVBand="0" w:evenVBand="0" w:oddHBand="0" w:evenHBand="0" w:firstRowFirstColumn="0" w:firstRowLastColumn="0" w:lastRowFirstColumn="0" w:lastRowLastColumn="0"/>
            </w:pPr>
            <w:r>
              <w:t>‘Research in Progress’ sign</w:t>
            </w:r>
          </w:p>
          <w:p w14:paraId="1703B80E" w14:textId="7850A11F" w:rsidR="00B14ABB" w:rsidRDefault="00B14ABB" w:rsidP="00C828E3">
            <w:pPr>
              <w:cnfStyle w:val="000000000000" w:firstRow="0" w:lastRow="0" w:firstColumn="0" w:lastColumn="0" w:oddVBand="0" w:evenVBand="0" w:oddHBand="0" w:evenHBand="0" w:firstRowFirstColumn="0" w:firstRowLastColumn="0" w:lastRowFirstColumn="0" w:lastRowLastColumn="0"/>
            </w:pPr>
            <w:r>
              <w:t>Participant laptop (ideally at their desk)</w:t>
            </w:r>
          </w:p>
        </w:tc>
      </w:tr>
      <w:tr w:rsidR="003F7533" w14:paraId="2C5C9FF4" w14:textId="77777777" w:rsidTr="7E19620F">
        <w:trPr>
          <w:trHeight w:val="494"/>
        </w:trPr>
        <w:tc>
          <w:tcPr>
            <w:cnfStyle w:val="001000000000" w:firstRow="0" w:lastRow="0" w:firstColumn="1" w:lastColumn="0" w:oddVBand="0" w:evenVBand="0" w:oddHBand="0" w:evenHBand="0" w:firstRowFirstColumn="0" w:firstRowLastColumn="0" w:lastRowFirstColumn="0" w:lastRowLastColumn="0"/>
            <w:tcW w:w="873" w:type="dxa"/>
          </w:tcPr>
          <w:p w14:paraId="6CFD880B" w14:textId="040B8FCD" w:rsidR="003F7533" w:rsidRDefault="003F7533" w:rsidP="00C828E3">
            <w:r>
              <w:lastRenderedPageBreak/>
              <w:t>14:00 -14:05</w:t>
            </w:r>
          </w:p>
        </w:tc>
        <w:tc>
          <w:tcPr>
            <w:tcW w:w="2215" w:type="dxa"/>
          </w:tcPr>
          <w:p w14:paraId="5559091A" w14:textId="57CCD321" w:rsidR="003F7533" w:rsidRDefault="0034396D" w:rsidP="00C828E3">
            <w:pPr>
              <w:cnfStyle w:val="000000000000" w:firstRow="0" w:lastRow="0" w:firstColumn="0" w:lastColumn="0" w:oddVBand="0" w:evenVBand="0" w:oddHBand="0" w:evenHBand="0" w:firstRowFirstColumn="0" w:firstRowLastColumn="0" w:lastRowFirstColumn="0" w:lastRowLastColumn="0"/>
            </w:pPr>
            <w:r>
              <w:t>Wrap Ups</w:t>
            </w:r>
          </w:p>
        </w:tc>
        <w:tc>
          <w:tcPr>
            <w:tcW w:w="3789" w:type="dxa"/>
          </w:tcPr>
          <w:p w14:paraId="0C9F67DD" w14:textId="77777777" w:rsidR="003F7533" w:rsidRDefault="003F7533" w:rsidP="00167BF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To thank the participant</w:t>
            </w:r>
          </w:p>
          <w:p w14:paraId="53BF1511" w14:textId="241592E8" w:rsidR="003F7533" w:rsidRDefault="003F7533" w:rsidP="00167BF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To give them the opportunity to raise anything else that they think could be relevant or any questions</w:t>
            </w:r>
          </w:p>
        </w:tc>
        <w:tc>
          <w:tcPr>
            <w:tcW w:w="5599" w:type="dxa"/>
          </w:tcPr>
          <w:p w14:paraId="2EA48FD0" w14:textId="77777777" w:rsidR="003F7533" w:rsidRDefault="003F7533" w:rsidP="00C828E3">
            <w:pPr>
              <w:cnfStyle w:val="000000000000" w:firstRow="0" w:lastRow="0" w:firstColumn="0" w:lastColumn="0" w:oddVBand="0" w:evenVBand="0" w:oddHBand="0" w:evenHBand="0" w:firstRowFirstColumn="0" w:firstRowLastColumn="0" w:lastRowFirstColumn="0" w:lastRowLastColumn="0"/>
            </w:pPr>
            <w:r>
              <w:t>Thank you for taking the time to test this with us this afternoon. Your input has been very valuable. Do you have any other questions or inputs you’d like to add?</w:t>
            </w:r>
            <w:r w:rsidR="0034396D">
              <w:t xml:space="preserve"> Is there anything you want to raise that you think we have missed?</w:t>
            </w:r>
          </w:p>
          <w:p w14:paraId="4DA2BB7D" w14:textId="77777777" w:rsidR="0034396D" w:rsidRDefault="0034396D" w:rsidP="00C828E3">
            <w:pPr>
              <w:cnfStyle w:val="000000000000" w:firstRow="0" w:lastRow="0" w:firstColumn="0" w:lastColumn="0" w:oddVBand="0" w:evenVBand="0" w:oddHBand="0" w:evenHBand="0" w:firstRowFirstColumn="0" w:firstRowLastColumn="0" w:lastRowFirstColumn="0" w:lastRowLastColumn="0"/>
            </w:pPr>
          </w:p>
          <w:p w14:paraId="64981938" w14:textId="549F9566" w:rsidR="0034396D" w:rsidRDefault="0034396D" w:rsidP="00C828E3">
            <w:pPr>
              <w:cnfStyle w:val="000000000000" w:firstRow="0" w:lastRow="0" w:firstColumn="0" w:lastColumn="0" w:oddVBand="0" w:evenVBand="0" w:oddHBand="0" w:evenHBand="0" w:firstRowFirstColumn="0" w:firstRowLastColumn="0" w:lastRowFirstColumn="0" w:lastRowLastColumn="0"/>
            </w:pPr>
            <w:r>
              <w:t>Please feel free to contact me if there is anything else you would like to add or ask after this session. My email address is: Rachelle.angeline@socialfinance.org.uk</w:t>
            </w:r>
          </w:p>
        </w:tc>
        <w:tc>
          <w:tcPr>
            <w:tcW w:w="1269" w:type="dxa"/>
          </w:tcPr>
          <w:p w14:paraId="3A0C76B3" w14:textId="7E4F3A8C" w:rsidR="003F7533" w:rsidRDefault="003F7533" w:rsidP="00C828E3">
            <w:pPr>
              <w:cnfStyle w:val="000000000000" w:firstRow="0" w:lastRow="0" w:firstColumn="0" w:lastColumn="0" w:oddVBand="0" w:evenVBand="0" w:oddHBand="0" w:evenHBand="0" w:firstRowFirstColumn="0" w:firstRowLastColumn="0" w:lastRowFirstColumn="0" w:lastRowLastColumn="0"/>
            </w:pPr>
            <w:r>
              <w:t>RA to lead</w:t>
            </w:r>
          </w:p>
        </w:tc>
        <w:tc>
          <w:tcPr>
            <w:tcW w:w="1392" w:type="dxa"/>
          </w:tcPr>
          <w:p w14:paraId="0B328673" w14:textId="1F5EFBFF" w:rsidR="003F7533" w:rsidRDefault="003F7533" w:rsidP="00C828E3">
            <w:pPr>
              <w:cnfStyle w:val="000000000000" w:firstRow="0" w:lastRow="0" w:firstColumn="0" w:lastColumn="0" w:oddVBand="0" w:evenVBand="0" w:oddHBand="0" w:evenHBand="0" w:firstRowFirstColumn="0" w:firstRowLastColumn="0" w:lastRowFirstColumn="0" w:lastRowLastColumn="0"/>
            </w:pPr>
            <w:r>
              <w:t>N/A</w:t>
            </w:r>
          </w:p>
        </w:tc>
      </w:tr>
    </w:tbl>
    <w:p w14:paraId="32C85C6C" w14:textId="063C4D2D" w:rsidR="00BE116D" w:rsidRDefault="00BE116D" w:rsidP="0034396D">
      <w:pPr>
        <w:pStyle w:val="List2"/>
        <w:numPr>
          <w:ilvl w:val="0"/>
          <w:numId w:val="0"/>
        </w:numPr>
      </w:pPr>
    </w:p>
    <w:sectPr w:rsidR="00BE116D" w:rsidSect="00B618DA">
      <w:headerReference w:type="default" r:id="rId11"/>
      <w:headerReference w:type="first" r:id="rId12"/>
      <w:footerReference w:type="first" r:id="rId13"/>
      <w:pgSz w:w="16838" w:h="11906" w:orient="landscape" w:code="9"/>
      <w:pgMar w:top="1814" w:right="2665" w:bottom="1134" w:left="851" w:header="851"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A44CD" w14:textId="77777777" w:rsidR="00CA6651" w:rsidRDefault="00CA6651" w:rsidP="00A85C5A">
      <w:r>
        <w:separator/>
      </w:r>
    </w:p>
  </w:endnote>
  <w:endnote w:type="continuationSeparator" w:id="0">
    <w:p w14:paraId="100EAAB5" w14:textId="77777777" w:rsidR="00CA6651" w:rsidRDefault="00CA6651" w:rsidP="00A85C5A">
      <w:r>
        <w:continuationSeparator/>
      </w:r>
    </w:p>
  </w:endnote>
  <w:endnote w:type="continuationNotice" w:id="1">
    <w:p w14:paraId="27A84150" w14:textId="77777777" w:rsidR="00CA6651" w:rsidRDefault="00CA665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926B4" w14:textId="77777777" w:rsidR="00D5095F" w:rsidRDefault="00D5095F">
    <w:pPr>
      <w:pStyle w:val="Footer"/>
    </w:pPr>
    <w:r>
      <w:rPr>
        <w:noProof/>
        <w:lang w:val="en-US"/>
      </w:rPr>
      <w:drawing>
        <wp:anchor distT="0" distB="0" distL="114300" distR="114300" simplePos="0" relativeHeight="251658242" behindDoc="0" locked="0" layoutInCell="1" allowOverlap="1" wp14:anchorId="37DB85DD" wp14:editId="7BAB2F45">
          <wp:simplePos x="0" y="0"/>
          <wp:positionH relativeFrom="margin">
            <wp:posOffset>-1151890</wp:posOffset>
          </wp:positionH>
          <wp:positionV relativeFrom="margin">
            <wp:posOffset>8609965</wp:posOffset>
          </wp:positionV>
          <wp:extent cx="7559675" cy="38989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_footer.png"/>
                  <pic:cNvPicPr/>
                </pic:nvPicPr>
                <pic:blipFill>
                  <a:blip r:embed="rId1">
                    <a:extLst>
                      <a:ext uri="{28A0092B-C50C-407E-A947-70E740481C1C}">
                        <a14:useLocalDpi xmlns:a14="http://schemas.microsoft.com/office/drawing/2010/main" val="0"/>
                      </a:ext>
                    </a:extLst>
                  </a:blip>
                  <a:stretch>
                    <a:fillRect/>
                  </a:stretch>
                </pic:blipFill>
                <pic:spPr>
                  <a:xfrm>
                    <a:off x="0" y="0"/>
                    <a:ext cx="7559675" cy="38989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72F95" w14:textId="77777777" w:rsidR="00CA6651" w:rsidRDefault="00CA6651" w:rsidP="00A85C5A">
      <w:r>
        <w:separator/>
      </w:r>
    </w:p>
  </w:footnote>
  <w:footnote w:type="continuationSeparator" w:id="0">
    <w:p w14:paraId="1DC4F004" w14:textId="77777777" w:rsidR="00CA6651" w:rsidRDefault="00CA6651" w:rsidP="00A85C5A">
      <w:r>
        <w:continuationSeparator/>
      </w:r>
    </w:p>
  </w:footnote>
  <w:footnote w:type="continuationNotice" w:id="1">
    <w:p w14:paraId="3F5C6E45" w14:textId="77777777" w:rsidR="00CA6651" w:rsidRDefault="00CA6651" w:rsidP="00F316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5CE43" w14:textId="77777777" w:rsidR="00D5095F" w:rsidRPr="00030EF9" w:rsidRDefault="00D5095F" w:rsidP="00030EF9">
    <w:pPr>
      <w:pStyle w:val="Header"/>
    </w:pPr>
    <w:r w:rsidRPr="00F3168E">
      <w:rPr>
        <w:noProof/>
        <w:lang w:val="en-US"/>
      </w:rPr>
      <w:drawing>
        <wp:anchor distT="0" distB="0" distL="114300" distR="114300" simplePos="0" relativeHeight="251658241" behindDoc="1" locked="0" layoutInCell="1" allowOverlap="1" wp14:anchorId="19CD93DC" wp14:editId="7EAE2979">
          <wp:simplePos x="0" y="0"/>
          <wp:positionH relativeFrom="page">
            <wp:posOffset>0</wp:posOffset>
          </wp:positionH>
          <wp:positionV relativeFrom="page">
            <wp:posOffset>-17780</wp:posOffset>
          </wp:positionV>
          <wp:extent cx="863545" cy="715617"/>
          <wp:effectExtent l="19050" t="0" r="0" b="0"/>
          <wp:wrapNone/>
          <wp:docPr id="6" name="Picture 4" descr="SF_General_Continuation_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_General_Continuation_Graphic.png"/>
                  <pic:cNvPicPr/>
                </pic:nvPicPr>
                <pic:blipFill>
                  <a:blip r:embed="rId1"/>
                  <a:stretch>
                    <a:fillRect/>
                  </a:stretch>
                </pic:blipFill>
                <pic:spPr>
                  <a:xfrm>
                    <a:off x="0" y="0"/>
                    <a:ext cx="863545" cy="715617"/>
                  </a:xfrm>
                  <a:prstGeom prst="rect">
                    <a:avLst/>
                  </a:prstGeom>
                </pic:spPr>
              </pic:pic>
            </a:graphicData>
          </a:graphic>
        </wp:anchor>
      </w:drawing>
    </w:r>
    <w:r>
      <w:tab/>
    </w:r>
    <w:r w:rsidR="0B22FB6F" w:rsidRPr="00A41700">
      <w:t>Private and Confidential</w:t>
    </w:r>
    <w:r>
      <w:tab/>
    </w:r>
    <w:r w:rsidR="00850344">
      <w:fldChar w:fldCharType="begin"/>
    </w:r>
    <w:r>
      <w:instrText xml:space="preserve"> PAGE   \* MERGEFORMAT </w:instrText>
    </w:r>
    <w:r w:rsidR="00850344">
      <w:fldChar w:fldCharType="separate"/>
    </w:r>
    <w:r w:rsidR="0B22FB6F">
      <w:rPr>
        <w:noProof/>
      </w:rPr>
      <w:t>2</w:t>
    </w:r>
    <w:r w:rsidR="0085034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4A061" w14:textId="77777777" w:rsidR="00D5095F" w:rsidRDefault="00ED51DA" w:rsidP="00ED51DA">
    <w:pPr>
      <w:pStyle w:val="Header"/>
      <w:tabs>
        <w:tab w:val="clear" w:pos="8505"/>
        <w:tab w:val="clear" w:pos="8959"/>
        <w:tab w:val="left" w:pos="3830"/>
      </w:tabs>
    </w:pPr>
    <w:r>
      <w:rPr>
        <w:noProof/>
        <w:lang w:val="en-US"/>
      </w:rPr>
      <w:drawing>
        <wp:anchor distT="0" distB="0" distL="114300" distR="114300" simplePos="0" relativeHeight="251658240" behindDoc="0" locked="0" layoutInCell="1" allowOverlap="1" wp14:anchorId="7A79FCE4" wp14:editId="34E7B36F">
          <wp:simplePos x="0" y="0"/>
          <wp:positionH relativeFrom="column">
            <wp:posOffset>-578174</wp:posOffset>
          </wp:positionH>
          <wp:positionV relativeFrom="paragraph">
            <wp:posOffset>81915</wp:posOffset>
          </wp:positionV>
          <wp:extent cx="6662420" cy="4832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ial Finance - new address.JPG"/>
                  <pic:cNvPicPr/>
                </pic:nvPicPr>
                <pic:blipFill>
                  <a:blip r:embed="rId1">
                    <a:extLst>
                      <a:ext uri="{28A0092B-C50C-407E-A947-70E740481C1C}">
                        <a14:useLocalDpi xmlns:a14="http://schemas.microsoft.com/office/drawing/2010/main" val="0"/>
                      </a:ext>
                    </a:extLst>
                  </a:blip>
                  <a:stretch>
                    <a:fillRect/>
                  </a:stretch>
                </pic:blipFill>
                <pic:spPr>
                  <a:xfrm>
                    <a:off x="0" y="0"/>
                    <a:ext cx="6662420" cy="48323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13573"/>
    <w:multiLevelType w:val="multilevel"/>
    <w:tmpl w:val="BCA0C242"/>
    <w:lvl w:ilvl="0">
      <w:start w:val="1"/>
      <w:numFmt w:val="decimal"/>
      <w:lvlText w:val="%1"/>
      <w:lvlJc w:val="left"/>
      <w:pPr>
        <w:ind w:left="680" w:hanging="680"/>
      </w:pPr>
      <w:rPr>
        <w:rFonts w:hint="default"/>
        <w:sz w:val="24"/>
      </w:rPr>
    </w:lvl>
    <w:lvl w:ilvl="1">
      <w:start w:val="1"/>
      <w:numFmt w:val="decimal"/>
      <w:lvlText w:val="%1.%2"/>
      <w:lvlJc w:val="left"/>
      <w:pPr>
        <w:ind w:left="680" w:hanging="680"/>
      </w:pPr>
      <w:rPr>
        <w:rFonts w:hint="default"/>
        <w:sz w:val="18"/>
      </w:rPr>
    </w:lvl>
    <w:lvl w:ilvl="2">
      <w:start w:val="1"/>
      <w:numFmt w:val="decimal"/>
      <w:lvlText w:val="%1.%2.%3"/>
      <w:lvlJc w:val="left"/>
      <w:pPr>
        <w:ind w:left="680" w:hanging="680"/>
      </w:pPr>
      <w:rPr>
        <w:rFonts w:hint="default"/>
        <w:sz w:val="18"/>
      </w:rPr>
    </w:lvl>
    <w:lvl w:ilvl="3">
      <w:start w:val="1"/>
      <w:numFmt w:val="decimal"/>
      <w:lvlText w:val="%1.%2.%3.%4"/>
      <w:lvlJc w:val="left"/>
      <w:pPr>
        <w:ind w:left="3516" w:hanging="680"/>
      </w:pPr>
      <w:rPr>
        <w:rFonts w:hint="default"/>
        <w:sz w:val="18"/>
      </w:rPr>
    </w:lvl>
    <w:lvl w:ilvl="4">
      <w:start w:val="1"/>
      <w:numFmt w:val="decimal"/>
      <w:pStyle w:val="Heading6"/>
      <w:lvlText w:val="%1.%2.%3.%4.%5"/>
      <w:lvlJc w:val="left"/>
      <w:pPr>
        <w:ind w:left="680" w:hanging="680"/>
      </w:pPr>
      <w:rPr>
        <w:rFonts w:hint="default"/>
        <w:sz w:val="18"/>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 w15:restartNumberingAfterBreak="0">
    <w:nsid w:val="0F1B3A28"/>
    <w:multiLevelType w:val="hybridMultilevel"/>
    <w:tmpl w:val="51E64726"/>
    <w:lvl w:ilvl="0" w:tplc="C248F3B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8F422D"/>
    <w:multiLevelType w:val="multilevel"/>
    <w:tmpl w:val="E6ECA202"/>
    <w:styleLink w:val="Bullets"/>
    <w:lvl w:ilvl="0">
      <w:start w:val="1"/>
      <w:numFmt w:val="bullet"/>
      <w:lvlText w:val="•"/>
      <w:lvlJc w:val="left"/>
      <w:pPr>
        <w:ind w:left="680" w:hanging="680"/>
      </w:pPr>
      <w:rPr>
        <w:rFonts w:ascii="Cambria" w:hAnsi="Cambria" w:hint="default"/>
      </w:rPr>
    </w:lvl>
    <w:lvl w:ilvl="1">
      <w:start w:val="1"/>
      <w:numFmt w:val="bullet"/>
      <w:lvlText w:val="–"/>
      <w:lvlJc w:val="left"/>
      <w:pPr>
        <w:ind w:left="964" w:hanging="680"/>
      </w:pPr>
      <w:rPr>
        <w:rFonts w:ascii="Cambria" w:hAnsi="Cambria" w:hint="default"/>
      </w:rPr>
    </w:lvl>
    <w:lvl w:ilvl="2">
      <w:start w:val="1"/>
      <w:numFmt w:val="bullet"/>
      <w:lvlText w:val=""/>
      <w:lvlJc w:val="left"/>
      <w:pPr>
        <w:ind w:left="1248" w:hanging="680"/>
      </w:pPr>
      <w:rPr>
        <w:rFonts w:ascii="Wingdings" w:hAnsi="Wingdings" w:hint="default"/>
      </w:rPr>
    </w:lvl>
    <w:lvl w:ilvl="3">
      <w:start w:val="1"/>
      <w:numFmt w:val="bullet"/>
      <w:lvlText w:val=""/>
      <w:lvlJc w:val="left"/>
      <w:pPr>
        <w:ind w:left="1532" w:hanging="680"/>
      </w:pPr>
      <w:rPr>
        <w:rFonts w:ascii="Symbol" w:hAnsi="Symbol" w:hint="default"/>
      </w:rPr>
    </w:lvl>
    <w:lvl w:ilvl="4">
      <w:start w:val="1"/>
      <w:numFmt w:val="bullet"/>
      <w:lvlText w:val="o"/>
      <w:lvlJc w:val="left"/>
      <w:pPr>
        <w:ind w:left="1816" w:hanging="680"/>
      </w:pPr>
      <w:rPr>
        <w:rFonts w:ascii="Courier New" w:hAnsi="Courier New" w:cs="Courier New" w:hint="default"/>
      </w:rPr>
    </w:lvl>
    <w:lvl w:ilvl="5">
      <w:start w:val="1"/>
      <w:numFmt w:val="bullet"/>
      <w:lvlText w:val=""/>
      <w:lvlJc w:val="left"/>
      <w:pPr>
        <w:ind w:left="2100" w:hanging="680"/>
      </w:pPr>
      <w:rPr>
        <w:rFonts w:ascii="Wingdings" w:hAnsi="Wingdings" w:hint="default"/>
      </w:rPr>
    </w:lvl>
    <w:lvl w:ilvl="6">
      <w:start w:val="1"/>
      <w:numFmt w:val="bullet"/>
      <w:lvlText w:val=""/>
      <w:lvlJc w:val="left"/>
      <w:pPr>
        <w:ind w:left="2384" w:hanging="680"/>
      </w:pPr>
      <w:rPr>
        <w:rFonts w:ascii="Symbol" w:hAnsi="Symbol" w:hint="default"/>
      </w:rPr>
    </w:lvl>
    <w:lvl w:ilvl="7">
      <w:start w:val="1"/>
      <w:numFmt w:val="bullet"/>
      <w:lvlText w:val="o"/>
      <w:lvlJc w:val="left"/>
      <w:pPr>
        <w:ind w:left="2668" w:hanging="680"/>
      </w:pPr>
      <w:rPr>
        <w:rFonts w:ascii="Courier New" w:hAnsi="Courier New" w:cs="Courier New" w:hint="default"/>
      </w:rPr>
    </w:lvl>
    <w:lvl w:ilvl="8">
      <w:start w:val="1"/>
      <w:numFmt w:val="bullet"/>
      <w:lvlText w:val=""/>
      <w:lvlJc w:val="left"/>
      <w:pPr>
        <w:ind w:left="2952" w:hanging="680"/>
      </w:pPr>
      <w:rPr>
        <w:rFonts w:ascii="Wingdings" w:hAnsi="Wingdings" w:hint="default"/>
      </w:rPr>
    </w:lvl>
  </w:abstractNum>
  <w:abstractNum w:abstractNumId="3" w15:restartNumberingAfterBreak="0">
    <w:nsid w:val="22541898"/>
    <w:multiLevelType w:val="hybridMultilevel"/>
    <w:tmpl w:val="C7BABE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7EA03E6"/>
    <w:multiLevelType w:val="hybridMultilevel"/>
    <w:tmpl w:val="615C7E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F3194B"/>
    <w:multiLevelType w:val="hybridMultilevel"/>
    <w:tmpl w:val="0B6EBA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E040FEF"/>
    <w:multiLevelType w:val="hybridMultilevel"/>
    <w:tmpl w:val="B5040006"/>
    <w:lvl w:ilvl="0" w:tplc="A85C83A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9A5230"/>
    <w:multiLevelType w:val="multilevel"/>
    <w:tmpl w:val="6284B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2C15C6"/>
    <w:multiLevelType w:val="hybridMultilevel"/>
    <w:tmpl w:val="F5E60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E26C98"/>
    <w:multiLevelType w:val="hybridMultilevel"/>
    <w:tmpl w:val="7668F15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B238FE"/>
    <w:multiLevelType w:val="hybridMultilevel"/>
    <w:tmpl w:val="97BA6610"/>
    <w:lvl w:ilvl="0" w:tplc="B532D0D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ED67DC"/>
    <w:multiLevelType w:val="hybridMultilevel"/>
    <w:tmpl w:val="194E14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2F1B8B"/>
    <w:multiLevelType w:val="multilevel"/>
    <w:tmpl w:val="58F2D266"/>
    <w:lvl w:ilvl="0">
      <w:start w:val="1"/>
      <w:numFmt w:val="bullet"/>
      <w:pStyle w:val="ListBullet"/>
      <w:lvlText w:val=""/>
      <w:lvlJc w:val="left"/>
      <w:pPr>
        <w:ind w:left="360" w:hanging="360"/>
      </w:pPr>
      <w:rPr>
        <w:rFonts w:ascii="Symbol" w:hAnsi="Symbol" w:hint="default"/>
        <w:color w:val="F07F13" w:themeColor="text2"/>
        <w:sz w:val="26"/>
      </w:rPr>
    </w:lvl>
    <w:lvl w:ilvl="1">
      <w:start w:val="1"/>
      <w:numFmt w:val="bullet"/>
      <w:pStyle w:val="ListBullet2"/>
      <w:lvlText w:val="–"/>
      <w:lvlJc w:val="left"/>
      <w:pPr>
        <w:ind w:left="964" w:hanging="284"/>
      </w:pPr>
      <w:rPr>
        <w:rFonts w:ascii="Cambria" w:hAnsi="Cambria" w:hint="default"/>
        <w:color w:val="auto"/>
      </w:rPr>
    </w:lvl>
    <w:lvl w:ilvl="2">
      <w:start w:val="1"/>
      <w:numFmt w:val="bullet"/>
      <w:pStyle w:val="ListBullet3"/>
      <w:lvlText w:val="–"/>
      <w:lvlJc w:val="left"/>
      <w:pPr>
        <w:ind w:left="1247" w:hanging="283"/>
      </w:pPr>
      <w:rPr>
        <w:rFonts w:ascii="Cambria" w:hAnsi="Cambria" w:hint="default"/>
        <w:color w:val="auto"/>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0385854"/>
    <w:multiLevelType w:val="hybridMultilevel"/>
    <w:tmpl w:val="97A884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18C54CF"/>
    <w:multiLevelType w:val="hybridMultilevel"/>
    <w:tmpl w:val="8C6C99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5E3DD8"/>
    <w:multiLevelType w:val="hybridMultilevel"/>
    <w:tmpl w:val="A3D25962"/>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2966E9"/>
    <w:multiLevelType w:val="hybridMultilevel"/>
    <w:tmpl w:val="62D034F6"/>
    <w:lvl w:ilvl="0" w:tplc="4262FC3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8DA6997"/>
    <w:multiLevelType w:val="hybridMultilevel"/>
    <w:tmpl w:val="FB5822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CFD23BA"/>
    <w:multiLevelType w:val="hybridMultilevel"/>
    <w:tmpl w:val="AD263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89854BB"/>
    <w:multiLevelType w:val="multilevel"/>
    <w:tmpl w:val="47642744"/>
    <w:lvl w:ilvl="0">
      <w:start w:val="1"/>
      <w:numFmt w:val="decimal"/>
      <w:pStyle w:val="Heading2Numbered"/>
      <w:lvlText w:val="%1"/>
      <w:lvlJc w:val="left"/>
      <w:pPr>
        <w:ind w:left="680" w:hanging="680"/>
      </w:pPr>
      <w:rPr>
        <w:rFonts w:hint="default"/>
        <w:sz w:val="24"/>
      </w:rPr>
    </w:lvl>
    <w:lvl w:ilvl="1">
      <w:start w:val="1"/>
      <w:numFmt w:val="decimal"/>
      <w:pStyle w:val="Heading3Numbered"/>
      <w:lvlText w:val="%2.%1"/>
      <w:lvlJc w:val="left"/>
      <w:pPr>
        <w:ind w:left="680" w:hanging="680"/>
      </w:pPr>
      <w:rPr>
        <w:rFonts w:hint="default"/>
        <w:sz w:val="18"/>
      </w:rPr>
    </w:lvl>
    <w:lvl w:ilvl="2">
      <w:start w:val="1"/>
      <w:numFmt w:val="decimal"/>
      <w:pStyle w:val="Heading4Numbered"/>
      <w:lvlText w:val="%3.%1.%2"/>
      <w:lvlJc w:val="left"/>
      <w:pPr>
        <w:ind w:left="680" w:hanging="680"/>
      </w:pPr>
      <w:rPr>
        <w:rFonts w:hint="default"/>
        <w:sz w:val="18"/>
      </w:rPr>
    </w:lvl>
    <w:lvl w:ilvl="3">
      <w:start w:val="1"/>
      <w:numFmt w:val="decimal"/>
      <w:pStyle w:val="Heading5Numbered"/>
      <w:lvlText w:val="%4.%1.%2.%3"/>
      <w:lvlJc w:val="left"/>
      <w:pPr>
        <w:ind w:left="680" w:hanging="680"/>
      </w:pPr>
      <w:rPr>
        <w:rFonts w:hint="default"/>
        <w:b w:val="0"/>
        <w:bCs w:val="0"/>
        <w:iCs w:val="0"/>
        <w:caps w:val="0"/>
        <w:strike w:val="0"/>
        <w:dstrike w:val="0"/>
        <w:vanish w:val="0"/>
        <w:spacing w:val="0"/>
        <w:kern w:val="0"/>
        <w:position w:val="0"/>
        <w:sz w:val="18"/>
        <w:u w:val="none"/>
        <w:vertAlign w:val="baseline"/>
        <w:em w:val="none"/>
      </w:rPr>
    </w:lvl>
    <w:lvl w:ilvl="4">
      <w:start w:val="1"/>
      <w:numFmt w:val="lowerLetter"/>
      <w:lvlText w:val="%5."/>
      <w:lvlJc w:val="left"/>
      <w:pPr>
        <w:ind w:left="680" w:hanging="680"/>
      </w:pPr>
      <w:rPr>
        <w:rFonts w:hint="default"/>
      </w:rPr>
    </w:lvl>
    <w:lvl w:ilvl="5">
      <w:start w:val="1"/>
      <w:numFmt w:val="lowerRoman"/>
      <w:lvlText w:val="%6."/>
      <w:lvlJc w:val="right"/>
      <w:pPr>
        <w:ind w:left="680" w:hanging="680"/>
      </w:pPr>
      <w:rPr>
        <w:rFonts w:hint="default"/>
      </w:rPr>
    </w:lvl>
    <w:lvl w:ilvl="6">
      <w:start w:val="1"/>
      <w:numFmt w:val="decimal"/>
      <w:lvlText w:val="%7."/>
      <w:lvlJc w:val="left"/>
      <w:pPr>
        <w:ind w:left="680" w:hanging="680"/>
      </w:pPr>
      <w:rPr>
        <w:rFonts w:hint="default"/>
      </w:rPr>
    </w:lvl>
    <w:lvl w:ilvl="7">
      <w:start w:val="1"/>
      <w:numFmt w:val="lowerLetter"/>
      <w:lvlText w:val="%8."/>
      <w:lvlJc w:val="left"/>
      <w:pPr>
        <w:ind w:left="680" w:hanging="680"/>
      </w:pPr>
      <w:rPr>
        <w:rFonts w:hint="default"/>
      </w:rPr>
    </w:lvl>
    <w:lvl w:ilvl="8">
      <w:start w:val="1"/>
      <w:numFmt w:val="lowerRoman"/>
      <w:lvlText w:val="%9."/>
      <w:lvlJc w:val="right"/>
      <w:pPr>
        <w:ind w:left="680" w:hanging="680"/>
      </w:pPr>
      <w:rPr>
        <w:rFonts w:hint="default"/>
      </w:rPr>
    </w:lvl>
  </w:abstractNum>
  <w:abstractNum w:abstractNumId="20" w15:restartNumberingAfterBreak="0">
    <w:nsid w:val="698611FB"/>
    <w:multiLevelType w:val="hybridMultilevel"/>
    <w:tmpl w:val="F56CDC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A5215CE"/>
    <w:multiLevelType w:val="hybridMultilevel"/>
    <w:tmpl w:val="EFAC40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B3F1AA3"/>
    <w:multiLevelType w:val="multilevel"/>
    <w:tmpl w:val="0D7001A4"/>
    <w:lvl w:ilvl="0">
      <w:start w:val="1"/>
      <w:numFmt w:val="lowerLetter"/>
      <w:pStyle w:val="List"/>
      <w:lvlText w:val="%1"/>
      <w:lvlJc w:val="left"/>
      <w:pPr>
        <w:ind w:left="680" w:hanging="680"/>
      </w:pPr>
      <w:rPr>
        <w:rFonts w:hint="default"/>
      </w:rPr>
    </w:lvl>
    <w:lvl w:ilvl="1">
      <w:start w:val="1"/>
      <w:numFmt w:val="bullet"/>
      <w:pStyle w:val="List2"/>
      <w:lvlText w:val="–"/>
      <w:lvlJc w:val="left"/>
      <w:pPr>
        <w:ind w:left="964" w:hanging="284"/>
      </w:pPr>
      <w:rPr>
        <w:rFonts w:ascii="Cambria" w:hAnsi="Cambria" w:hint="default"/>
        <w:color w:val="auto"/>
      </w:rPr>
    </w:lvl>
    <w:lvl w:ilvl="2">
      <w:start w:val="1"/>
      <w:numFmt w:val="bullet"/>
      <w:pStyle w:val="List3"/>
      <w:lvlText w:val="–"/>
      <w:lvlJc w:val="left"/>
      <w:pPr>
        <w:ind w:left="1247" w:hanging="283"/>
      </w:pPr>
      <w:rPr>
        <w:rFonts w:ascii="Cambria" w:hAnsi="Cambria"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8BC283A"/>
    <w:multiLevelType w:val="hybridMultilevel"/>
    <w:tmpl w:val="94446FB4"/>
    <w:lvl w:ilvl="0" w:tplc="B930D6DE">
      <w:start w:val="1"/>
      <w:numFmt w:val="upperLetter"/>
      <w:lvlText w:val="%1)"/>
      <w:lvlJc w:val="left"/>
      <w:pPr>
        <w:ind w:left="1275" w:hanging="360"/>
      </w:pPr>
      <w:rPr>
        <w:rFonts w:hint="default"/>
      </w:rPr>
    </w:lvl>
    <w:lvl w:ilvl="1" w:tplc="08090019" w:tentative="1">
      <w:start w:val="1"/>
      <w:numFmt w:val="lowerLetter"/>
      <w:lvlText w:val="%2."/>
      <w:lvlJc w:val="left"/>
      <w:pPr>
        <w:ind w:left="1995" w:hanging="360"/>
      </w:pPr>
    </w:lvl>
    <w:lvl w:ilvl="2" w:tplc="0809001B" w:tentative="1">
      <w:start w:val="1"/>
      <w:numFmt w:val="lowerRoman"/>
      <w:lvlText w:val="%3."/>
      <w:lvlJc w:val="right"/>
      <w:pPr>
        <w:ind w:left="2715" w:hanging="180"/>
      </w:pPr>
    </w:lvl>
    <w:lvl w:ilvl="3" w:tplc="0809000F" w:tentative="1">
      <w:start w:val="1"/>
      <w:numFmt w:val="decimal"/>
      <w:lvlText w:val="%4."/>
      <w:lvlJc w:val="left"/>
      <w:pPr>
        <w:ind w:left="3435" w:hanging="360"/>
      </w:pPr>
    </w:lvl>
    <w:lvl w:ilvl="4" w:tplc="08090019" w:tentative="1">
      <w:start w:val="1"/>
      <w:numFmt w:val="lowerLetter"/>
      <w:lvlText w:val="%5."/>
      <w:lvlJc w:val="left"/>
      <w:pPr>
        <w:ind w:left="4155" w:hanging="360"/>
      </w:pPr>
    </w:lvl>
    <w:lvl w:ilvl="5" w:tplc="0809001B" w:tentative="1">
      <w:start w:val="1"/>
      <w:numFmt w:val="lowerRoman"/>
      <w:lvlText w:val="%6."/>
      <w:lvlJc w:val="right"/>
      <w:pPr>
        <w:ind w:left="4875" w:hanging="180"/>
      </w:pPr>
    </w:lvl>
    <w:lvl w:ilvl="6" w:tplc="0809000F" w:tentative="1">
      <w:start w:val="1"/>
      <w:numFmt w:val="decimal"/>
      <w:lvlText w:val="%7."/>
      <w:lvlJc w:val="left"/>
      <w:pPr>
        <w:ind w:left="5595" w:hanging="360"/>
      </w:pPr>
    </w:lvl>
    <w:lvl w:ilvl="7" w:tplc="08090019" w:tentative="1">
      <w:start w:val="1"/>
      <w:numFmt w:val="lowerLetter"/>
      <w:lvlText w:val="%8."/>
      <w:lvlJc w:val="left"/>
      <w:pPr>
        <w:ind w:left="6315" w:hanging="360"/>
      </w:pPr>
    </w:lvl>
    <w:lvl w:ilvl="8" w:tplc="0809001B" w:tentative="1">
      <w:start w:val="1"/>
      <w:numFmt w:val="lowerRoman"/>
      <w:lvlText w:val="%9."/>
      <w:lvlJc w:val="right"/>
      <w:pPr>
        <w:ind w:left="7035" w:hanging="180"/>
      </w:pPr>
    </w:lvl>
  </w:abstractNum>
  <w:abstractNum w:abstractNumId="24" w15:restartNumberingAfterBreak="0">
    <w:nsid w:val="7BEF4D55"/>
    <w:multiLevelType w:val="multilevel"/>
    <w:tmpl w:val="A922FBCA"/>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E84713A"/>
    <w:multiLevelType w:val="hybridMultilevel"/>
    <w:tmpl w:val="10201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B9443B"/>
    <w:multiLevelType w:val="hybridMultilevel"/>
    <w:tmpl w:val="261ECD08"/>
    <w:lvl w:ilvl="0" w:tplc="FBBCF1D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0"/>
  </w:num>
  <w:num w:numId="3">
    <w:abstractNumId w:val="2"/>
  </w:num>
  <w:num w:numId="4">
    <w:abstractNumId w:val="22"/>
  </w:num>
  <w:num w:numId="5">
    <w:abstractNumId w:val="12"/>
  </w:num>
  <w:num w:numId="6">
    <w:abstractNumId w:val="19"/>
  </w:num>
  <w:num w:numId="7">
    <w:abstractNumId w:val="18"/>
  </w:num>
  <w:num w:numId="8">
    <w:abstractNumId w:val="15"/>
  </w:num>
  <w:num w:numId="9">
    <w:abstractNumId w:val="25"/>
  </w:num>
  <w:num w:numId="10">
    <w:abstractNumId w:val="14"/>
  </w:num>
  <w:num w:numId="11">
    <w:abstractNumId w:val="13"/>
  </w:num>
  <w:num w:numId="12">
    <w:abstractNumId w:val="11"/>
  </w:num>
  <w:num w:numId="13">
    <w:abstractNumId w:val="23"/>
  </w:num>
  <w:num w:numId="14">
    <w:abstractNumId w:val="26"/>
  </w:num>
  <w:num w:numId="15">
    <w:abstractNumId w:val="1"/>
  </w:num>
  <w:num w:numId="16">
    <w:abstractNumId w:val="10"/>
  </w:num>
  <w:num w:numId="17">
    <w:abstractNumId w:val="16"/>
  </w:num>
  <w:num w:numId="18">
    <w:abstractNumId w:val="17"/>
  </w:num>
  <w:num w:numId="19">
    <w:abstractNumId w:val="3"/>
  </w:num>
  <w:num w:numId="20">
    <w:abstractNumId w:val="5"/>
  </w:num>
  <w:num w:numId="21">
    <w:abstractNumId w:val="8"/>
  </w:num>
  <w:num w:numId="22">
    <w:abstractNumId w:val="20"/>
  </w:num>
  <w:num w:numId="23">
    <w:abstractNumId w:val="4"/>
  </w:num>
  <w:num w:numId="24">
    <w:abstractNumId w:val="6"/>
  </w:num>
  <w:num w:numId="25">
    <w:abstractNumId w:val="9"/>
  </w:num>
  <w:num w:numId="26">
    <w:abstractNumId w:val="21"/>
  </w:num>
  <w:num w:numId="27">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680"/>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8E3"/>
    <w:rsid w:val="00002D9E"/>
    <w:rsid w:val="00006554"/>
    <w:rsid w:val="00011CC9"/>
    <w:rsid w:val="00017E00"/>
    <w:rsid w:val="000218EA"/>
    <w:rsid w:val="00022AB0"/>
    <w:rsid w:val="00025A8C"/>
    <w:rsid w:val="00030EF9"/>
    <w:rsid w:val="00031A1E"/>
    <w:rsid w:val="00032311"/>
    <w:rsid w:val="000444D5"/>
    <w:rsid w:val="00053B4A"/>
    <w:rsid w:val="0006078C"/>
    <w:rsid w:val="000621B8"/>
    <w:rsid w:val="00063017"/>
    <w:rsid w:val="00065DD8"/>
    <w:rsid w:val="00067231"/>
    <w:rsid w:val="00073CA3"/>
    <w:rsid w:val="00096B79"/>
    <w:rsid w:val="000979C3"/>
    <w:rsid w:val="000B1D95"/>
    <w:rsid w:val="000B2C91"/>
    <w:rsid w:val="000C0892"/>
    <w:rsid w:val="000C34D3"/>
    <w:rsid w:val="000C577E"/>
    <w:rsid w:val="000C7251"/>
    <w:rsid w:val="000D42CF"/>
    <w:rsid w:val="000E2294"/>
    <w:rsid w:val="000E7AB2"/>
    <w:rsid w:val="000F192A"/>
    <w:rsid w:val="000F3A8B"/>
    <w:rsid w:val="000F5EC1"/>
    <w:rsid w:val="00100349"/>
    <w:rsid w:val="00102061"/>
    <w:rsid w:val="0010210D"/>
    <w:rsid w:val="0010307B"/>
    <w:rsid w:val="00103320"/>
    <w:rsid w:val="0011183A"/>
    <w:rsid w:val="0011432D"/>
    <w:rsid w:val="0011446A"/>
    <w:rsid w:val="00115AB3"/>
    <w:rsid w:val="00116D40"/>
    <w:rsid w:val="00134F48"/>
    <w:rsid w:val="00142080"/>
    <w:rsid w:val="0014C83C"/>
    <w:rsid w:val="001502B0"/>
    <w:rsid w:val="00152A3C"/>
    <w:rsid w:val="00154C72"/>
    <w:rsid w:val="0016449F"/>
    <w:rsid w:val="00167BF3"/>
    <w:rsid w:val="001754D2"/>
    <w:rsid w:val="00175A2A"/>
    <w:rsid w:val="00176B7D"/>
    <w:rsid w:val="00181B10"/>
    <w:rsid w:val="001824A5"/>
    <w:rsid w:val="00186B81"/>
    <w:rsid w:val="00194948"/>
    <w:rsid w:val="00197614"/>
    <w:rsid w:val="001A27F5"/>
    <w:rsid w:val="001B1EDA"/>
    <w:rsid w:val="001C1F66"/>
    <w:rsid w:val="001D5777"/>
    <w:rsid w:val="001D68D1"/>
    <w:rsid w:val="001E43E8"/>
    <w:rsid w:val="001E724F"/>
    <w:rsid w:val="001E77CC"/>
    <w:rsid w:val="0020266E"/>
    <w:rsid w:val="002111E6"/>
    <w:rsid w:val="00225F8B"/>
    <w:rsid w:val="00237989"/>
    <w:rsid w:val="00241C53"/>
    <w:rsid w:val="00244F93"/>
    <w:rsid w:val="002570EA"/>
    <w:rsid w:val="00257AD5"/>
    <w:rsid w:val="002601D3"/>
    <w:rsid w:val="00260228"/>
    <w:rsid w:val="002603BD"/>
    <w:rsid w:val="00260B57"/>
    <w:rsid w:val="00262FF7"/>
    <w:rsid w:val="0027313F"/>
    <w:rsid w:val="0027566A"/>
    <w:rsid w:val="00276C7E"/>
    <w:rsid w:val="002866A8"/>
    <w:rsid w:val="00286D94"/>
    <w:rsid w:val="002873E0"/>
    <w:rsid w:val="002877C1"/>
    <w:rsid w:val="00290C0D"/>
    <w:rsid w:val="00291F7A"/>
    <w:rsid w:val="002933E4"/>
    <w:rsid w:val="002B1FD8"/>
    <w:rsid w:val="002B5A47"/>
    <w:rsid w:val="002C1C37"/>
    <w:rsid w:val="002D103B"/>
    <w:rsid w:val="002E4656"/>
    <w:rsid w:val="0030085D"/>
    <w:rsid w:val="00305F8E"/>
    <w:rsid w:val="00307719"/>
    <w:rsid w:val="00310081"/>
    <w:rsid w:val="0032108A"/>
    <w:rsid w:val="0032486E"/>
    <w:rsid w:val="00325185"/>
    <w:rsid w:val="003277AE"/>
    <w:rsid w:val="00332B4D"/>
    <w:rsid w:val="00332F59"/>
    <w:rsid w:val="00335537"/>
    <w:rsid w:val="00341548"/>
    <w:rsid w:val="0034216C"/>
    <w:rsid w:val="003437F0"/>
    <w:rsid w:val="0034396D"/>
    <w:rsid w:val="00345D1D"/>
    <w:rsid w:val="00347F1C"/>
    <w:rsid w:val="00357570"/>
    <w:rsid w:val="00370E6C"/>
    <w:rsid w:val="00380007"/>
    <w:rsid w:val="00384670"/>
    <w:rsid w:val="00391F81"/>
    <w:rsid w:val="00396EAF"/>
    <w:rsid w:val="00397D7B"/>
    <w:rsid w:val="003A08CF"/>
    <w:rsid w:val="003A6D87"/>
    <w:rsid w:val="003A6F15"/>
    <w:rsid w:val="003B09DD"/>
    <w:rsid w:val="003B3368"/>
    <w:rsid w:val="003D0B5F"/>
    <w:rsid w:val="003D1FDD"/>
    <w:rsid w:val="003E21A5"/>
    <w:rsid w:val="003E2BE4"/>
    <w:rsid w:val="003F5314"/>
    <w:rsid w:val="003F7533"/>
    <w:rsid w:val="003F7AB9"/>
    <w:rsid w:val="0040310B"/>
    <w:rsid w:val="0040639E"/>
    <w:rsid w:val="0041490D"/>
    <w:rsid w:val="00416119"/>
    <w:rsid w:val="004269C5"/>
    <w:rsid w:val="00430BCE"/>
    <w:rsid w:val="00440430"/>
    <w:rsid w:val="00452C86"/>
    <w:rsid w:val="004614FC"/>
    <w:rsid w:val="00475FF4"/>
    <w:rsid w:val="004772D7"/>
    <w:rsid w:val="00483E5E"/>
    <w:rsid w:val="00484B43"/>
    <w:rsid w:val="004A4650"/>
    <w:rsid w:val="004B1F57"/>
    <w:rsid w:val="004B2350"/>
    <w:rsid w:val="004B6693"/>
    <w:rsid w:val="004C1E9B"/>
    <w:rsid w:val="004C26FD"/>
    <w:rsid w:val="004D4FD6"/>
    <w:rsid w:val="004D7A3A"/>
    <w:rsid w:val="004E3784"/>
    <w:rsid w:val="004E4D3D"/>
    <w:rsid w:val="004E6C3D"/>
    <w:rsid w:val="004F1D1D"/>
    <w:rsid w:val="00512D13"/>
    <w:rsid w:val="00522ACA"/>
    <w:rsid w:val="00530EC1"/>
    <w:rsid w:val="00533435"/>
    <w:rsid w:val="00543B17"/>
    <w:rsid w:val="00543B97"/>
    <w:rsid w:val="00553E75"/>
    <w:rsid w:val="00556EE8"/>
    <w:rsid w:val="0056075F"/>
    <w:rsid w:val="00562216"/>
    <w:rsid w:val="0057108A"/>
    <w:rsid w:val="0057646C"/>
    <w:rsid w:val="005836E4"/>
    <w:rsid w:val="00594A13"/>
    <w:rsid w:val="00597A9F"/>
    <w:rsid w:val="005A061D"/>
    <w:rsid w:val="005A72EF"/>
    <w:rsid w:val="005B02CD"/>
    <w:rsid w:val="005B40A4"/>
    <w:rsid w:val="005B624F"/>
    <w:rsid w:val="005B7939"/>
    <w:rsid w:val="005C21F7"/>
    <w:rsid w:val="005E2C6F"/>
    <w:rsid w:val="005E3224"/>
    <w:rsid w:val="005E4AF9"/>
    <w:rsid w:val="005F208A"/>
    <w:rsid w:val="006040F5"/>
    <w:rsid w:val="00605202"/>
    <w:rsid w:val="00610C6E"/>
    <w:rsid w:val="00621FDB"/>
    <w:rsid w:val="00630FF4"/>
    <w:rsid w:val="00636E62"/>
    <w:rsid w:val="0064021A"/>
    <w:rsid w:val="00641779"/>
    <w:rsid w:val="006517FA"/>
    <w:rsid w:val="00652A37"/>
    <w:rsid w:val="00667BB0"/>
    <w:rsid w:val="006723A3"/>
    <w:rsid w:val="006730C6"/>
    <w:rsid w:val="00675A69"/>
    <w:rsid w:val="006762D5"/>
    <w:rsid w:val="006861B0"/>
    <w:rsid w:val="006A09E6"/>
    <w:rsid w:val="006A15DA"/>
    <w:rsid w:val="006A3E23"/>
    <w:rsid w:val="006A5903"/>
    <w:rsid w:val="006A5E20"/>
    <w:rsid w:val="006A7C5D"/>
    <w:rsid w:val="006B0531"/>
    <w:rsid w:val="006B0916"/>
    <w:rsid w:val="006C1290"/>
    <w:rsid w:val="006C2281"/>
    <w:rsid w:val="006C2B7D"/>
    <w:rsid w:val="006E2D88"/>
    <w:rsid w:val="006E7CAE"/>
    <w:rsid w:val="006F21EA"/>
    <w:rsid w:val="007026FC"/>
    <w:rsid w:val="00706396"/>
    <w:rsid w:val="00706879"/>
    <w:rsid w:val="0071048E"/>
    <w:rsid w:val="007118E1"/>
    <w:rsid w:val="00712D9C"/>
    <w:rsid w:val="00721A54"/>
    <w:rsid w:val="007279B5"/>
    <w:rsid w:val="00734364"/>
    <w:rsid w:val="0073565A"/>
    <w:rsid w:val="007426F9"/>
    <w:rsid w:val="007545BD"/>
    <w:rsid w:val="00754A89"/>
    <w:rsid w:val="00754ED7"/>
    <w:rsid w:val="0077000A"/>
    <w:rsid w:val="0077687C"/>
    <w:rsid w:val="00780F90"/>
    <w:rsid w:val="00785304"/>
    <w:rsid w:val="007863D3"/>
    <w:rsid w:val="00787CB9"/>
    <w:rsid w:val="00790AD4"/>
    <w:rsid w:val="0079311C"/>
    <w:rsid w:val="007A1C78"/>
    <w:rsid w:val="007A7DD7"/>
    <w:rsid w:val="007A7FDC"/>
    <w:rsid w:val="007C5D7D"/>
    <w:rsid w:val="007E1210"/>
    <w:rsid w:val="007E49D5"/>
    <w:rsid w:val="007F0DEB"/>
    <w:rsid w:val="007F1E58"/>
    <w:rsid w:val="007F2F75"/>
    <w:rsid w:val="007F3E3E"/>
    <w:rsid w:val="007F414E"/>
    <w:rsid w:val="007F78BC"/>
    <w:rsid w:val="0080591C"/>
    <w:rsid w:val="00805A0F"/>
    <w:rsid w:val="0081533D"/>
    <w:rsid w:val="00821999"/>
    <w:rsid w:val="008226BF"/>
    <w:rsid w:val="008228D6"/>
    <w:rsid w:val="008232E8"/>
    <w:rsid w:val="00830D7F"/>
    <w:rsid w:val="00833A7F"/>
    <w:rsid w:val="00835DF3"/>
    <w:rsid w:val="00850344"/>
    <w:rsid w:val="00850472"/>
    <w:rsid w:val="008512CC"/>
    <w:rsid w:val="00864AE9"/>
    <w:rsid w:val="00864D9D"/>
    <w:rsid w:val="00873A7F"/>
    <w:rsid w:val="00876E63"/>
    <w:rsid w:val="00884B66"/>
    <w:rsid w:val="0088648B"/>
    <w:rsid w:val="00895CA1"/>
    <w:rsid w:val="008A6C97"/>
    <w:rsid w:val="008B05F8"/>
    <w:rsid w:val="008B23C4"/>
    <w:rsid w:val="008B4836"/>
    <w:rsid w:val="008B587A"/>
    <w:rsid w:val="008D336C"/>
    <w:rsid w:val="008D346A"/>
    <w:rsid w:val="008F110B"/>
    <w:rsid w:val="008F2F74"/>
    <w:rsid w:val="008F3E2F"/>
    <w:rsid w:val="008F5461"/>
    <w:rsid w:val="009004DF"/>
    <w:rsid w:val="00902683"/>
    <w:rsid w:val="0090380A"/>
    <w:rsid w:val="00912178"/>
    <w:rsid w:val="0091218F"/>
    <w:rsid w:val="009315CD"/>
    <w:rsid w:val="009426E8"/>
    <w:rsid w:val="0094365D"/>
    <w:rsid w:val="0095175E"/>
    <w:rsid w:val="00954250"/>
    <w:rsid w:val="00954EAB"/>
    <w:rsid w:val="009617DD"/>
    <w:rsid w:val="00961816"/>
    <w:rsid w:val="0096549F"/>
    <w:rsid w:val="009712A5"/>
    <w:rsid w:val="009714BA"/>
    <w:rsid w:val="00992E12"/>
    <w:rsid w:val="00995CE7"/>
    <w:rsid w:val="009A07AE"/>
    <w:rsid w:val="009B4C43"/>
    <w:rsid w:val="009C3C2D"/>
    <w:rsid w:val="009D3BC8"/>
    <w:rsid w:val="009D4B37"/>
    <w:rsid w:val="009D781C"/>
    <w:rsid w:val="009E0A31"/>
    <w:rsid w:val="009E4452"/>
    <w:rsid w:val="009F233B"/>
    <w:rsid w:val="00A04816"/>
    <w:rsid w:val="00A06BC0"/>
    <w:rsid w:val="00A07CAC"/>
    <w:rsid w:val="00A27D8D"/>
    <w:rsid w:val="00A33B15"/>
    <w:rsid w:val="00A35E28"/>
    <w:rsid w:val="00A41700"/>
    <w:rsid w:val="00A75B95"/>
    <w:rsid w:val="00A82AF8"/>
    <w:rsid w:val="00A85C5A"/>
    <w:rsid w:val="00A92FC8"/>
    <w:rsid w:val="00AB0E68"/>
    <w:rsid w:val="00AC16B9"/>
    <w:rsid w:val="00AC3CF2"/>
    <w:rsid w:val="00AC4339"/>
    <w:rsid w:val="00AC575A"/>
    <w:rsid w:val="00AD1331"/>
    <w:rsid w:val="00AD2636"/>
    <w:rsid w:val="00AE20BD"/>
    <w:rsid w:val="00AF01EF"/>
    <w:rsid w:val="00AF501C"/>
    <w:rsid w:val="00B0197B"/>
    <w:rsid w:val="00B07CF2"/>
    <w:rsid w:val="00B13BA9"/>
    <w:rsid w:val="00B14ABB"/>
    <w:rsid w:val="00B21A96"/>
    <w:rsid w:val="00B2468E"/>
    <w:rsid w:val="00B27F68"/>
    <w:rsid w:val="00B30E18"/>
    <w:rsid w:val="00B461AD"/>
    <w:rsid w:val="00B5673A"/>
    <w:rsid w:val="00B618DA"/>
    <w:rsid w:val="00B62310"/>
    <w:rsid w:val="00B677BB"/>
    <w:rsid w:val="00B760CD"/>
    <w:rsid w:val="00B77B0F"/>
    <w:rsid w:val="00B84FF6"/>
    <w:rsid w:val="00B91174"/>
    <w:rsid w:val="00B96292"/>
    <w:rsid w:val="00BA0CED"/>
    <w:rsid w:val="00BA7592"/>
    <w:rsid w:val="00BD2E77"/>
    <w:rsid w:val="00BD7E50"/>
    <w:rsid w:val="00BE116D"/>
    <w:rsid w:val="00BE6047"/>
    <w:rsid w:val="00BF170A"/>
    <w:rsid w:val="00BF7988"/>
    <w:rsid w:val="00C00BCD"/>
    <w:rsid w:val="00C04E86"/>
    <w:rsid w:val="00C06D1C"/>
    <w:rsid w:val="00C14086"/>
    <w:rsid w:val="00C141BD"/>
    <w:rsid w:val="00C2006D"/>
    <w:rsid w:val="00C23B56"/>
    <w:rsid w:val="00C24EAD"/>
    <w:rsid w:val="00C27780"/>
    <w:rsid w:val="00C33049"/>
    <w:rsid w:val="00C337A0"/>
    <w:rsid w:val="00C33998"/>
    <w:rsid w:val="00C37314"/>
    <w:rsid w:val="00C40F6C"/>
    <w:rsid w:val="00C45CAF"/>
    <w:rsid w:val="00C55EA2"/>
    <w:rsid w:val="00C55FD1"/>
    <w:rsid w:val="00C60438"/>
    <w:rsid w:val="00C608A3"/>
    <w:rsid w:val="00C656D4"/>
    <w:rsid w:val="00C666BC"/>
    <w:rsid w:val="00C74706"/>
    <w:rsid w:val="00C76EF9"/>
    <w:rsid w:val="00C817DA"/>
    <w:rsid w:val="00C828E3"/>
    <w:rsid w:val="00C86F8C"/>
    <w:rsid w:val="00C906B8"/>
    <w:rsid w:val="00C96171"/>
    <w:rsid w:val="00CA0A1F"/>
    <w:rsid w:val="00CA65CE"/>
    <w:rsid w:val="00CA6651"/>
    <w:rsid w:val="00CC196A"/>
    <w:rsid w:val="00CC5AE5"/>
    <w:rsid w:val="00CD1358"/>
    <w:rsid w:val="00CD4732"/>
    <w:rsid w:val="00CE313B"/>
    <w:rsid w:val="00CE4328"/>
    <w:rsid w:val="00D268B1"/>
    <w:rsid w:val="00D27B17"/>
    <w:rsid w:val="00D361AA"/>
    <w:rsid w:val="00D37A07"/>
    <w:rsid w:val="00D4270C"/>
    <w:rsid w:val="00D42A9E"/>
    <w:rsid w:val="00D45CE6"/>
    <w:rsid w:val="00D5095F"/>
    <w:rsid w:val="00D54523"/>
    <w:rsid w:val="00D54A1B"/>
    <w:rsid w:val="00D550F0"/>
    <w:rsid w:val="00D55259"/>
    <w:rsid w:val="00D5627C"/>
    <w:rsid w:val="00D64F7D"/>
    <w:rsid w:val="00D71376"/>
    <w:rsid w:val="00D74216"/>
    <w:rsid w:val="00D814C9"/>
    <w:rsid w:val="00D91F41"/>
    <w:rsid w:val="00DB4D33"/>
    <w:rsid w:val="00DB7FF9"/>
    <w:rsid w:val="00DC158A"/>
    <w:rsid w:val="00DD3AA5"/>
    <w:rsid w:val="00DE22C0"/>
    <w:rsid w:val="00DF0D56"/>
    <w:rsid w:val="00DF2B15"/>
    <w:rsid w:val="00DF67E8"/>
    <w:rsid w:val="00DF6F73"/>
    <w:rsid w:val="00E071AE"/>
    <w:rsid w:val="00E11299"/>
    <w:rsid w:val="00E12B01"/>
    <w:rsid w:val="00E17DEF"/>
    <w:rsid w:val="00E24CFD"/>
    <w:rsid w:val="00E270FB"/>
    <w:rsid w:val="00E30F41"/>
    <w:rsid w:val="00E34EEA"/>
    <w:rsid w:val="00E41B31"/>
    <w:rsid w:val="00E65C9D"/>
    <w:rsid w:val="00E8120A"/>
    <w:rsid w:val="00E97828"/>
    <w:rsid w:val="00EA0920"/>
    <w:rsid w:val="00EA39E6"/>
    <w:rsid w:val="00EA75ED"/>
    <w:rsid w:val="00EB1EDD"/>
    <w:rsid w:val="00EB361A"/>
    <w:rsid w:val="00EC0AE4"/>
    <w:rsid w:val="00EC0B97"/>
    <w:rsid w:val="00EC5296"/>
    <w:rsid w:val="00EC747B"/>
    <w:rsid w:val="00ED51DA"/>
    <w:rsid w:val="00EE1AEB"/>
    <w:rsid w:val="00EF2C7A"/>
    <w:rsid w:val="00F00CFB"/>
    <w:rsid w:val="00F02EE0"/>
    <w:rsid w:val="00F0331F"/>
    <w:rsid w:val="00F07770"/>
    <w:rsid w:val="00F10A27"/>
    <w:rsid w:val="00F10EFB"/>
    <w:rsid w:val="00F15773"/>
    <w:rsid w:val="00F3168E"/>
    <w:rsid w:val="00F32CBB"/>
    <w:rsid w:val="00F3445D"/>
    <w:rsid w:val="00F50B40"/>
    <w:rsid w:val="00F51693"/>
    <w:rsid w:val="00F764B0"/>
    <w:rsid w:val="00F878ED"/>
    <w:rsid w:val="00FA74B2"/>
    <w:rsid w:val="00FB351F"/>
    <w:rsid w:val="00FC704F"/>
    <w:rsid w:val="00FD2923"/>
    <w:rsid w:val="00FE6219"/>
    <w:rsid w:val="00FF0E79"/>
    <w:rsid w:val="00FF3F5F"/>
    <w:rsid w:val="00FF6EB0"/>
    <w:rsid w:val="011D5ACA"/>
    <w:rsid w:val="012B81A1"/>
    <w:rsid w:val="0140DEDB"/>
    <w:rsid w:val="02F7CACF"/>
    <w:rsid w:val="03362DF5"/>
    <w:rsid w:val="03CB7FA7"/>
    <w:rsid w:val="03D24CF2"/>
    <w:rsid w:val="045155CB"/>
    <w:rsid w:val="04990055"/>
    <w:rsid w:val="0501563F"/>
    <w:rsid w:val="052A2283"/>
    <w:rsid w:val="055A0AC5"/>
    <w:rsid w:val="05C9543D"/>
    <w:rsid w:val="08ECCDC2"/>
    <w:rsid w:val="0A5D658D"/>
    <w:rsid w:val="0B22FB6F"/>
    <w:rsid w:val="0BE206DE"/>
    <w:rsid w:val="0D02EDDE"/>
    <w:rsid w:val="0D85BEFD"/>
    <w:rsid w:val="0E2DD7FB"/>
    <w:rsid w:val="0E2F212F"/>
    <w:rsid w:val="0E4F4410"/>
    <w:rsid w:val="0F4C198D"/>
    <w:rsid w:val="0FBE3C0B"/>
    <w:rsid w:val="105353BC"/>
    <w:rsid w:val="10E5BA20"/>
    <w:rsid w:val="10ECFF7E"/>
    <w:rsid w:val="116B9904"/>
    <w:rsid w:val="11BFD34F"/>
    <w:rsid w:val="12A34702"/>
    <w:rsid w:val="12E76036"/>
    <w:rsid w:val="13200026"/>
    <w:rsid w:val="14288767"/>
    <w:rsid w:val="1593D15D"/>
    <w:rsid w:val="17A8D06C"/>
    <w:rsid w:val="17ABB2D7"/>
    <w:rsid w:val="1A1E4EF7"/>
    <w:rsid w:val="1B9CBD40"/>
    <w:rsid w:val="1C029741"/>
    <w:rsid w:val="1C1607ED"/>
    <w:rsid w:val="1C28B2EF"/>
    <w:rsid w:val="1DE8ED3C"/>
    <w:rsid w:val="20622012"/>
    <w:rsid w:val="20BB3685"/>
    <w:rsid w:val="213B59E2"/>
    <w:rsid w:val="21E4A336"/>
    <w:rsid w:val="22A65A65"/>
    <w:rsid w:val="237E30CE"/>
    <w:rsid w:val="249B9218"/>
    <w:rsid w:val="24EA6C42"/>
    <w:rsid w:val="24F6E34A"/>
    <w:rsid w:val="25DF7EE1"/>
    <w:rsid w:val="26EA14EE"/>
    <w:rsid w:val="27C5B180"/>
    <w:rsid w:val="27DA6851"/>
    <w:rsid w:val="2A0EBF5B"/>
    <w:rsid w:val="2A32C8BC"/>
    <w:rsid w:val="2A4CB865"/>
    <w:rsid w:val="2AD6E66F"/>
    <w:rsid w:val="2B29FB1B"/>
    <w:rsid w:val="2B5F09AD"/>
    <w:rsid w:val="2BA49B8B"/>
    <w:rsid w:val="2DBA5601"/>
    <w:rsid w:val="2DBE9138"/>
    <w:rsid w:val="2E1AA638"/>
    <w:rsid w:val="2EB861C2"/>
    <w:rsid w:val="2F5001A5"/>
    <w:rsid w:val="2F646823"/>
    <w:rsid w:val="2FA37FCB"/>
    <w:rsid w:val="30A29720"/>
    <w:rsid w:val="3137FFE6"/>
    <w:rsid w:val="319131B2"/>
    <w:rsid w:val="3282690C"/>
    <w:rsid w:val="33983179"/>
    <w:rsid w:val="345C7F18"/>
    <w:rsid w:val="34C94CA7"/>
    <w:rsid w:val="34EB14C0"/>
    <w:rsid w:val="35502B9D"/>
    <w:rsid w:val="3558C3EF"/>
    <w:rsid w:val="357060F3"/>
    <w:rsid w:val="357CFDAB"/>
    <w:rsid w:val="35C280DB"/>
    <w:rsid w:val="36065C4B"/>
    <w:rsid w:val="36C1796A"/>
    <w:rsid w:val="38105E5A"/>
    <w:rsid w:val="3A320252"/>
    <w:rsid w:val="3AA01A6B"/>
    <w:rsid w:val="3CF5E8C9"/>
    <w:rsid w:val="3D13E8B3"/>
    <w:rsid w:val="3F6F9061"/>
    <w:rsid w:val="403A5142"/>
    <w:rsid w:val="4072DD0C"/>
    <w:rsid w:val="4114A3D4"/>
    <w:rsid w:val="41ABB2C0"/>
    <w:rsid w:val="41C51D5B"/>
    <w:rsid w:val="422AB77F"/>
    <w:rsid w:val="422D3C9D"/>
    <w:rsid w:val="437EEB10"/>
    <w:rsid w:val="438F9A02"/>
    <w:rsid w:val="443A41BE"/>
    <w:rsid w:val="452B449E"/>
    <w:rsid w:val="4530A80A"/>
    <w:rsid w:val="4556D303"/>
    <w:rsid w:val="49491558"/>
    <w:rsid w:val="4A66E3CE"/>
    <w:rsid w:val="4A7656B3"/>
    <w:rsid w:val="4A96FA4D"/>
    <w:rsid w:val="4CBC0F38"/>
    <w:rsid w:val="4DEC935D"/>
    <w:rsid w:val="4E52672A"/>
    <w:rsid w:val="4EF2C934"/>
    <w:rsid w:val="4F73F943"/>
    <w:rsid w:val="507730B7"/>
    <w:rsid w:val="50A762A1"/>
    <w:rsid w:val="523ACEEE"/>
    <w:rsid w:val="525221E2"/>
    <w:rsid w:val="52603B96"/>
    <w:rsid w:val="533613E6"/>
    <w:rsid w:val="557698FD"/>
    <w:rsid w:val="55EEC69A"/>
    <w:rsid w:val="564D408F"/>
    <w:rsid w:val="5696EA33"/>
    <w:rsid w:val="58ADD48F"/>
    <w:rsid w:val="59FC1214"/>
    <w:rsid w:val="5AEB3A3F"/>
    <w:rsid w:val="5B02C1CC"/>
    <w:rsid w:val="5B860D99"/>
    <w:rsid w:val="5BDC2705"/>
    <w:rsid w:val="5C351993"/>
    <w:rsid w:val="5C679FE4"/>
    <w:rsid w:val="5CE4609F"/>
    <w:rsid w:val="5D2B9DD2"/>
    <w:rsid w:val="5D4290C8"/>
    <w:rsid w:val="5D8479D6"/>
    <w:rsid w:val="5E85E3A8"/>
    <w:rsid w:val="5F244969"/>
    <w:rsid w:val="5F9BA632"/>
    <w:rsid w:val="5F9FB4FD"/>
    <w:rsid w:val="5FD39A12"/>
    <w:rsid w:val="602054EB"/>
    <w:rsid w:val="6214B615"/>
    <w:rsid w:val="62807F8B"/>
    <w:rsid w:val="62C7E150"/>
    <w:rsid w:val="63EE13E3"/>
    <w:rsid w:val="642F520B"/>
    <w:rsid w:val="64FF52DA"/>
    <w:rsid w:val="65146F78"/>
    <w:rsid w:val="6539697D"/>
    <w:rsid w:val="666EADF0"/>
    <w:rsid w:val="674B2C34"/>
    <w:rsid w:val="67C5B62B"/>
    <w:rsid w:val="68346BC4"/>
    <w:rsid w:val="6875BD2E"/>
    <w:rsid w:val="6AF15BAB"/>
    <w:rsid w:val="6B155BED"/>
    <w:rsid w:val="6BA3E6EF"/>
    <w:rsid w:val="6C644EB5"/>
    <w:rsid w:val="6DA74DF3"/>
    <w:rsid w:val="6E4610A0"/>
    <w:rsid w:val="6EB895B2"/>
    <w:rsid w:val="6EF68189"/>
    <w:rsid w:val="6F587AAB"/>
    <w:rsid w:val="6FA51465"/>
    <w:rsid w:val="6FD125A2"/>
    <w:rsid w:val="7025D4FA"/>
    <w:rsid w:val="7084FE5C"/>
    <w:rsid w:val="709BA594"/>
    <w:rsid w:val="70AF5717"/>
    <w:rsid w:val="728C7332"/>
    <w:rsid w:val="73E2F7AD"/>
    <w:rsid w:val="7418931E"/>
    <w:rsid w:val="75E54637"/>
    <w:rsid w:val="768270CD"/>
    <w:rsid w:val="768875DE"/>
    <w:rsid w:val="76EB9D3B"/>
    <w:rsid w:val="7766BE56"/>
    <w:rsid w:val="77D927FD"/>
    <w:rsid w:val="78DE6079"/>
    <w:rsid w:val="7B3EE79C"/>
    <w:rsid w:val="7B7B6513"/>
    <w:rsid w:val="7B9FFDBB"/>
    <w:rsid w:val="7E0E96C7"/>
    <w:rsid w:val="7E19620F"/>
    <w:rsid w:val="7FB19F25"/>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648E2CB"/>
  <w15:chartTrackingRefBased/>
  <w15:docId w15:val="{F740DE1D-B7E2-4219-94DA-B9999C3A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sz w:val="22"/>
        <w:szCs w:val="22"/>
        <w:lang w:val="en-GB" w:eastAsia="en-US" w:bidi="ar-SA"/>
      </w:rPr>
    </w:rPrDefault>
    <w:pPrDefault/>
  </w:docDefaults>
  <w:latentStyles w:defLockedState="1" w:defUIPriority="99" w:defSemiHidden="0" w:defUnhideWhenUsed="0" w:defQFormat="0" w:count="377">
    <w:lsdException w:name="Normal" w:locked="0" w:uiPriority="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semiHidden="1" w:unhideWhenUsed="1"/>
    <w:lsdException w:name="header" w:locked="0" w:semiHidden="1" w:unhideWhenUsed="1"/>
    <w:lsdException w:name="footer" w:locked="0"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locked="0" w:semiHidden="1" w:unhideWhenUsed="1" w:qFormat="1"/>
    <w:lsdException w:name="List Bullet" w:locked="0" w:qFormat="1"/>
    <w:lsdException w:name="List 2" w:locked="0" w:qFormat="1"/>
    <w:lsdException w:name="List 3" w:locked="0" w:qFormat="1"/>
    <w:lsdException w:name="List 4" w:semiHidden="1" w:unhideWhenUsed="1"/>
    <w:lsdException w:name="List 5" w:semiHidden="1" w:unhideWhenUsed="1"/>
    <w:lsdException w:name="List Bullet 2" w:locked="0" w:qFormat="1"/>
    <w:lsdException w:name="List Bullet 3" w:locked="0" w:qFormat="1"/>
    <w:lsdException w:name="List Bullet 5"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locked="0"/>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locked="0" w:semiHidden="1" w:unhideWhenUsed="1"/>
    <w:lsdException w:name="Table Grid" w:locked="0"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Normal">
    <w:name w:val="Normal"/>
    <w:qFormat/>
    <w:rsid w:val="00F3168E"/>
    <w:pPr>
      <w:spacing w:after="120"/>
    </w:pPr>
    <w:rPr>
      <w:szCs w:val="24"/>
    </w:rPr>
  </w:style>
  <w:style w:type="paragraph" w:styleId="Heading1">
    <w:name w:val="heading 1"/>
    <w:basedOn w:val="Normal"/>
    <w:next w:val="Normal"/>
    <w:link w:val="Heading1Char"/>
    <w:uiPriority w:val="9"/>
    <w:qFormat/>
    <w:rsid w:val="0011432D"/>
    <w:pPr>
      <w:spacing w:after="480"/>
      <w:outlineLvl w:val="0"/>
    </w:pPr>
    <w:rPr>
      <w:rFonts w:ascii="Gill Sans MT" w:hAnsi="Gill Sans MT"/>
      <w:caps/>
      <w:spacing w:val="20"/>
      <w:sz w:val="30"/>
    </w:rPr>
  </w:style>
  <w:style w:type="paragraph" w:styleId="Heading2">
    <w:name w:val="heading 2"/>
    <w:basedOn w:val="Normal"/>
    <w:next w:val="Normal"/>
    <w:link w:val="Heading2Char"/>
    <w:uiPriority w:val="9"/>
    <w:qFormat/>
    <w:rsid w:val="00C23B56"/>
    <w:pPr>
      <w:keepNext/>
      <w:keepLines/>
      <w:spacing w:before="480" w:after="240"/>
      <w:outlineLvl w:val="1"/>
    </w:pPr>
    <w:rPr>
      <w:rFonts w:asciiTheme="majorHAnsi" w:eastAsiaTheme="majorEastAsia" w:hAnsiTheme="majorHAnsi" w:cstheme="majorBidi"/>
      <w:bCs/>
      <w:color w:val="F07F13" w:themeColor="text2"/>
      <w:sz w:val="30"/>
      <w:szCs w:val="26"/>
    </w:rPr>
  </w:style>
  <w:style w:type="paragraph" w:styleId="Heading3">
    <w:name w:val="heading 3"/>
    <w:basedOn w:val="Normal"/>
    <w:next w:val="Normal"/>
    <w:link w:val="Heading3Char"/>
    <w:uiPriority w:val="9"/>
    <w:qFormat/>
    <w:rsid w:val="00C23B56"/>
    <w:pPr>
      <w:keepNext/>
      <w:keepLines/>
      <w:spacing w:before="240"/>
      <w:outlineLvl w:val="2"/>
    </w:pPr>
    <w:rPr>
      <w:rFonts w:asciiTheme="majorHAnsi" w:eastAsiaTheme="majorEastAsia" w:hAnsiTheme="majorHAnsi" w:cstheme="majorBidi"/>
      <w:b/>
      <w:bCs/>
      <w:color w:val="F07F13" w:themeColor="text2"/>
    </w:rPr>
  </w:style>
  <w:style w:type="paragraph" w:styleId="Heading4">
    <w:name w:val="heading 4"/>
    <w:basedOn w:val="Normal"/>
    <w:next w:val="Normal"/>
    <w:link w:val="Heading4Char"/>
    <w:uiPriority w:val="9"/>
    <w:qFormat/>
    <w:rsid w:val="00C23B56"/>
    <w:pPr>
      <w:keepNext/>
      <w:keepLines/>
      <w:spacing w:before="24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qFormat/>
    <w:rsid w:val="00DF0D56"/>
    <w:pPr>
      <w:keepNext/>
      <w:keepLines/>
      <w:spacing w:before="24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uiPriority w:val="9"/>
    <w:semiHidden/>
    <w:unhideWhenUsed/>
    <w:locked/>
    <w:rsid w:val="00DC158A"/>
    <w:pPr>
      <w:keepNext/>
      <w:keepLines/>
      <w:numPr>
        <w:ilvl w:val="4"/>
        <w:numId w:val="2"/>
      </w:numPr>
      <w:spacing w:before="240" w:after="0"/>
      <w:ind w:left="851" w:hanging="851"/>
      <w:outlineLvl w:val="5"/>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706"/>
    <w:pPr>
      <w:tabs>
        <w:tab w:val="right" w:pos="8505"/>
        <w:tab w:val="right" w:pos="8959"/>
      </w:tabs>
    </w:pPr>
    <w:rPr>
      <w:rFonts w:ascii="Gill Sans MT" w:hAnsi="Gill Sans MT"/>
      <w:sz w:val="19"/>
    </w:rPr>
  </w:style>
  <w:style w:type="character" w:customStyle="1" w:styleId="HeaderChar">
    <w:name w:val="Header Char"/>
    <w:basedOn w:val="DefaultParagraphFont"/>
    <w:link w:val="Header"/>
    <w:uiPriority w:val="99"/>
    <w:rsid w:val="00C74706"/>
    <w:rPr>
      <w:rFonts w:ascii="Gill Sans MT" w:eastAsia="Times New Roman" w:hAnsi="Gill Sans MT"/>
      <w:sz w:val="19"/>
      <w:szCs w:val="24"/>
    </w:rPr>
  </w:style>
  <w:style w:type="paragraph" w:styleId="Footer">
    <w:name w:val="footer"/>
    <w:basedOn w:val="Normal"/>
    <w:link w:val="FooterChar"/>
    <w:unhideWhenUsed/>
    <w:rsid w:val="00A85C5A"/>
    <w:pPr>
      <w:tabs>
        <w:tab w:val="center" w:pos="4513"/>
        <w:tab w:val="right" w:pos="9026"/>
      </w:tabs>
    </w:pPr>
  </w:style>
  <w:style w:type="character" w:customStyle="1" w:styleId="FooterChar">
    <w:name w:val="Footer Char"/>
    <w:basedOn w:val="DefaultParagraphFont"/>
    <w:link w:val="Footer"/>
    <w:rsid w:val="00A85C5A"/>
  </w:style>
  <w:style w:type="table" w:customStyle="1" w:styleId="TableGridBlank">
    <w:name w:val="Table Grid Blank"/>
    <w:basedOn w:val="TableNormal"/>
    <w:rsid w:val="003A6F15"/>
    <w:rPr>
      <w:rFonts w:asciiTheme="minorHAnsi" w:hAnsiTheme="minorHAnsi"/>
      <w:sz w:val="19"/>
      <w:lang w:val="en-US"/>
    </w:rPr>
    <w:tblPr>
      <w:tblCellMar>
        <w:left w:w="0" w:type="dxa"/>
        <w:right w:w="0" w:type="dxa"/>
      </w:tblCellMar>
    </w:tblPr>
  </w:style>
  <w:style w:type="table" w:styleId="TableGrid">
    <w:name w:val="Table Grid"/>
    <w:basedOn w:val="TableNormal"/>
    <w:uiPriority w:val="59"/>
    <w:rsid w:val="00D64F7D"/>
    <w:pPr>
      <w:ind w:left="57" w:right="57"/>
    </w:pPr>
    <w:rPr>
      <w:rFonts w:asciiTheme="minorHAnsi" w:hAnsiTheme="minorHAnsi"/>
    </w:rPr>
    <w:tblPr>
      <w:tblBorders>
        <w:bottom w:val="single" w:sz="4" w:space="0" w:color="auto"/>
        <w:insideH w:val="single" w:sz="4" w:space="0" w:color="auto"/>
      </w:tblBorders>
      <w:tblCellMar>
        <w:top w:w="57" w:type="dxa"/>
        <w:left w:w="0" w:type="dxa"/>
        <w:bottom w:w="57" w:type="dxa"/>
        <w:right w:w="0" w:type="dxa"/>
      </w:tblCellMar>
    </w:tblPr>
    <w:tblStylePr w:type="firstRow">
      <w:rPr>
        <w:b/>
      </w:rPr>
      <w:tblPr/>
      <w:tcPr>
        <w:tcBorders>
          <w:top w:val="nil"/>
          <w:left w:val="nil"/>
          <w:bottom w:val="nil"/>
          <w:right w:val="nil"/>
          <w:insideH w:val="nil"/>
          <w:insideV w:val="nil"/>
          <w:tl2br w:val="nil"/>
          <w:tr2bl w:val="nil"/>
        </w:tcBorders>
        <w:shd w:val="clear" w:color="auto" w:fill="000000" w:themeFill="text1"/>
        <w:tcMar>
          <w:top w:w="57" w:type="dxa"/>
          <w:left w:w="0" w:type="dxa"/>
          <w:bottom w:w="57" w:type="dxa"/>
          <w:right w:w="0" w:type="dxa"/>
        </w:tcMar>
      </w:tcPr>
    </w:tblStylePr>
  </w:style>
  <w:style w:type="paragraph" w:styleId="BalloonText">
    <w:name w:val="Balloon Text"/>
    <w:basedOn w:val="Normal"/>
    <w:link w:val="BalloonTextChar"/>
    <w:uiPriority w:val="99"/>
    <w:semiHidden/>
    <w:unhideWhenUsed/>
    <w:locked/>
    <w:rsid w:val="00241C5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C53"/>
    <w:rPr>
      <w:rFonts w:ascii="Tahoma" w:eastAsia="Times New Roman" w:hAnsi="Tahoma" w:cs="Tahoma"/>
      <w:sz w:val="16"/>
      <w:szCs w:val="16"/>
      <w:lang w:val="en-US"/>
    </w:rPr>
  </w:style>
  <w:style w:type="paragraph" w:styleId="FootnoteText">
    <w:name w:val="footnote text"/>
    <w:basedOn w:val="Normal"/>
    <w:link w:val="FootnoteTextChar"/>
    <w:uiPriority w:val="99"/>
    <w:rsid w:val="00134F48"/>
    <w:pPr>
      <w:spacing w:after="0"/>
    </w:pPr>
    <w:rPr>
      <w:rFonts w:ascii="Gill Sans MT" w:hAnsi="Gill Sans MT"/>
      <w:sz w:val="16"/>
      <w:szCs w:val="20"/>
    </w:rPr>
  </w:style>
  <w:style w:type="character" w:customStyle="1" w:styleId="FootnoteTextChar">
    <w:name w:val="Footnote Text Char"/>
    <w:basedOn w:val="DefaultParagraphFont"/>
    <w:link w:val="FootnoteText"/>
    <w:uiPriority w:val="99"/>
    <w:rsid w:val="00134F48"/>
    <w:rPr>
      <w:rFonts w:ascii="Gill Sans MT" w:eastAsia="Times New Roman" w:hAnsi="Gill Sans MT"/>
      <w:sz w:val="16"/>
      <w:lang w:val="en-US"/>
    </w:rPr>
  </w:style>
  <w:style w:type="character" w:styleId="FootnoteReference">
    <w:name w:val="footnote reference"/>
    <w:basedOn w:val="DefaultParagraphFont"/>
    <w:uiPriority w:val="99"/>
    <w:rsid w:val="00134F48"/>
    <w:rPr>
      <w:vertAlign w:val="superscript"/>
    </w:rPr>
  </w:style>
  <w:style w:type="character" w:customStyle="1" w:styleId="Heading1Char">
    <w:name w:val="Heading 1 Char"/>
    <w:basedOn w:val="DefaultParagraphFont"/>
    <w:link w:val="Heading1"/>
    <w:uiPriority w:val="9"/>
    <w:rsid w:val="00397D7B"/>
    <w:rPr>
      <w:rFonts w:ascii="Gill Sans MT" w:eastAsia="Times New Roman" w:hAnsi="Gill Sans MT"/>
      <w:caps/>
      <w:spacing w:val="20"/>
      <w:sz w:val="30"/>
      <w:szCs w:val="24"/>
      <w:lang w:val="en-US"/>
    </w:rPr>
  </w:style>
  <w:style w:type="character" w:customStyle="1" w:styleId="Heading2Char">
    <w:name w:val="Heading 2 Char"/>
    <w:basedOn w:val="DefaultParagraphFont"/>
    <w:link w:val="Heading2"/>
    <w:uiPriority w:val="9"/>
    <w:rsid w:val="00C23B56"/>
    <w:rPr>
      <w:rFonts w:asciiTheme="majorHAnsi" w:eastAsiaTheme="majorEastAsia" w:hAnsiTheme="majorHAnsi" w:cstheme="majorBidi"/>
      <w:bCs/>
      <w:color w:val="F07F13" w:themeColor="text2"/>
      <w:sz w:val="30"/>
      <w:szCs w:val="26"/>
    </w:rPr>
  </w:style>
  <w:style w:type="character" w:customStyle="1" w:styleId="Heading3Char">
    <w:name w:val="Heading 3 Char"/>
    <w:basedOn w:val="DefaultParagraphFont"/>
    <w:link w:val="Heading3"/>
    <w:uiPriority w:val="9"/>
    <w:rsid w:val="00C23B56"/>
    <w:rPr>
      <w:rFonts w:asciiTheme="majorHAnsi" w:eastAsiaTheme="majorEastAsia" w:hAnsiTheme="majorHAnsi" w:cstheme="majorBidi"/>
      <w:b/>
      <w:bCs/>
      <w:color w:val="F07F13" w:themeColor="text2"/>
      <w:szCs w:val="24"/>
    </w:rPr>
  </w:style>
  <w:style w:type="character" w:styleId="Hyperlink">
    <w:name w:val="Hyperlink"/>
    <w:basedOn w:val="DefaultParagraphFont"/>
    <w:uiPriority w:val="99"/>
    <w:rsid w:val="00332B4D"/>
    <w:rPr>
      <w:color w:val="000000" w:themeColor="hyperlink"/>
      <w:u w:val="none"/>
    </w:rPr>
  </w:style>
  <w:style w:type="character" w:styleId="FollowedHyperlink">
    <w:name w:val="FollowedHyperlink"/>
    <w:basedOn w:val="DefaultParagraphFont"/>
    <w:uiPriority w:val="99"/>
    <w:rsid w:val="00332B4D"/>
    <w:rPr>
      <w:color w:val="000000" w:themeColor="followedHyperlink"/>
      <w:u w:val="none"/>
    </w:rPr>
  </w:style>
  <w:style w:type="paragraph" w:customStyle="1" w:styleId="ChartText">
    <w:name w:val="Chart Text"/>
    <w:basedOn w:val="Normal"/>
    <w:qFormat/>
    <w:rsid w:val="005A72EF"/>
    <w:pPr>
      <w:spacing w:after="0"/>
      <w:ind w:left="57" w:right="57"/>
    </w:pPr>
    <w:rPr>
      <w:rFonts w:asciiTheme="minorHAnsi" w:hAnsiTheme="minorHAnsi"/>
      <w:sz w:val="19"/>
      <w:szCs w:val="20"/>
    </w:rPr>
  </w:style>
  <w:style w:type="character" w:customStyle="1" w:styleId="Heading4Char">
    <w:name w:val="Heading 4 Char"/>
    <w:basedOn w:val="DefaultParagraphFont"/>
    <w:link w:val="Heading4"/>
    <w:uiPriority w:val="9"/>
    <w:rsid w:val="00C23B56"/>
    <w:rPr>
      <w:rFonts w:asciiTheme="majorHAnsi" w:eastAsiaTheme="majorEastAsia" w:hAnsiTheme="majorHAnsi" w:cstheme="majorBidi"/>
      <w:b/>
      <w:bCs/>
      <w:iCs/>
      <w:color w:val="000000" w:themeColor="text1"/>
      <w:szCs w:val="24"/>
    </w:rPr>
  </w:style>
  <w:style w:type="character" w:customStyle="1" w:styleId="Heading5Char">
    <w:name w:val="Heading 5 Char"/>
    <w:basedOn w:val="DefaultParagraphFont"/>
    <w:link w:val="Heading5"/>
    <w:uiPriority w:val="9"/>
    <w:rsid w:val="00DF0D56"/>
    <w:rPr>
      <w:rFonts w:asciiTheme="majorHAnsi" w:eastAsiaTheme="majorEastAsia" w:hAnsiTheme="majorHAnsi" w:cstheme="majorBidi"/>
      <w:i/>
      <w:color w:val="000000" w:themeColor="text1"/>
      <w:szCs w:val="24"/>
    </w:rPr>
  </w:style>
  <w:style w:type="character" w:customStyle="1" w:styleId="Heading6Char">
    <w:name w:val="Heading 6 Char"/>
    <w:basedOn w:val="DefaultParagraphFont"/>
    <w:link w:val="Heading6"/>
    <w:uiPriority w:val="9"/>
    <w:semiHidden/>
    <w:rsid w:val="00BF7988"/>
    <w:rPr>
      <w:rFonts w:asciiTheme="majorHAnsi" w:eastAsiaTheme="majorEastAsia" w:hAnsiTheme="majorHAnsi" w:cstheme="majorBidi"/>
      <w:i/>
      <w:iCs/>
      <w:color w:val="000000" w:themeColor="text1"/>
      <w:szCs w:val="24"/>
    </w:rPr>
  </w:style>
  <w:style w:type="numbering" w:customStyle="1" w:styleId="Style1">
    <w:name w:val="Style1"/>
    <w:uiPriority w:val="99"/>
    <w:locked/>
    <w:rsid w:val="009A07AE"/>
    <w:pPr>
      <w:numPr>
        <w:numId w:val="1"/>
      </w:numPr>
    </w:pPr>
  </w:style>
  <w:style w:type="numbering" w:customStyle="1" w:styleId="Bullets">
    <w:name w:val="Bullets"/>
    <w:basedOn w:val="NoList"/>
    <w:uiPriority w:val="99"/>
    <w:locked/>
    <w:rsid w:val="00C45CAF"/>
    <w:pPr>
      <w:numPr>
        <w:numId w:val="3"/>
      </w:numPr>
    </w:pPr>
  </w:style>
  <w:style w:type="paragraph" w:styleId="ListBullet">
    <w:name w:val="List Bullet"/>
    <w:basedOn w:val="Normal"/>
    <w:uiPriority w:val="99"/>
    <w:qFormat/>
    <w:rsid w:val="00FF0E79"/>
    <w:pPr>
      <w:numPr>
        <w:numId w:val="5"/>
      </w:numPr>
      <w:tabs>
        <w:tab w:val="left" w:pos="851"/>
      </w:tabs>
      <w:ind w:left="680" w:hanging="680"/>
    </w:pPr>
  </w:style>
  <w:style w:type="paragraph" w:styleId="ListBullet3">
    <w:name w:val="List Bullet 3"/>
    <w:basedOn w:val="Normal"/>
    <w:uiPriority w:val="99"/>
    <w:qFormat/>
    <w:rsid w:val="00961816"/>
    <w:pPr>
      <w:numPr>
        <w:ilvl w:val="2"/>
        <w:numId w:val="5"/>
      </w:numPr>
      <w:ind w:left="1248" w:hanging="284"/>
    </w:pPr>
  </w:style>
  <w:style w:type="paragraph" w:styleId="ListBullet2">
    <w:name w:val="List Bullet 2"/>
    <w:basedOn w:val="Normal"/>
    <w:uiPriority w:val="99"/>
    <w:qFormat/>
    <w:rsid w:val="00961816"/>
    <w:pPr>
      <w:numPr>
        <w:ilvl w:val="1"/>
        <w:numId w:val="5"/>
      </w:numPr>
    </w:pPr>
  </w:style>
  <w:style w:type="paragraph" w:styleId="List">
    <w:name w:val="List"/>
    <w:basedOn w:val="Normal"/>
    <w:uiPriority w:val="99"/>
    <w:qFormat/>
    <w:rsid w:val="00961816"/>
    <w:pPr>
      <w:numPr>
        <w:numId w:val="4"/>
      </w:numPr>
    </w:pPr>
  </w:style>
  <w:style w:type="paragraph" w:styleId="List2">
    <w:name w:val="List 2"/>
    <w:basedOn w:val="Normal"/>
    <w:uiPriority w:val="99"/>
    <w:qFormat/>
    <w:rsid w:val="00961816"/>
    <w:pPr>
      <w:numPr>
        <w:ilvl w:val="1"/>
        <w:numId w:val="4"/>
      </w:numPr>
    </w:pPr>
  </w:style>
  <w:style w:type="paragraph" w:styleId="List3">
    <w:name w:val="List 3"/>
    <w:basedOn w:val="Normal"/>
    <w:uiPriority w:val="99"/>
    <w:qFormat/>
    <w:rsid w:val="00961816"/>
    <w:pPr>
      <w:numPr>
        <w:ilvl w:val="2"/>
        <w:numId w:val="4"/>
      </w:numPr>
      <w:ind w:left="1248" w:hanging="284"/>
    </w:pPr>
  </w:style>
  <w:style w:type="character" w:customStyle="1" w:styleId="Bold">
    <w:name w:val="Bold"/>
    <w:basedOn w:val="DefaultParagraphFont"/>
    <w:uiPriority w:val="1"/>
    <w:qFormat/>
    <w:rsid w:val="00260228"/>
    <w:rPr>
      <w:b/>
    </w:rPr>
  </w:style>
  <w:style w:type="paragraph" w:customStyle="1" w:styleId="ChartTextWhite">
    <w:name w:val="Chart Text White"/>
    <w:basedOn w:val="ChartText"/>
    <w:qFormat/>
    <w:rsid w:val="00805A0F"/>
    <w:rPr>
      <w:bCs/>
      <w:color w:val="FFFFFF" w:themeColor="background1"/>
    </w:rPr>
  </w:style>
  <w:style w:type="character" w:customStyle="1" w:styleId="Italic">
    <w:name w:val="Italic"/>
    <w:basedOn w:val="DefaultParagraphFont"/>
    <w:rsid w:val="003A6F15"/>
    <w:rPr>
      <w:i/>
      <w:iCs/>
    </w:rPr>
  </w:style>
  <w:style w:type="paragraph" w:customStyle="1" w:styleId="Heading2Numbered">
    <w:name w:val="Heading 2 Numbered"/>
    <w:basedOn w:val="Heading2"/>
    <w:qFormat/>
    <w:rsid w:val="00C23B56"/>
    <w:pPr>
      <w:numPr>
        <w:numId w:val="6"/>
      </w:numPr>
    </w:pPr>
  </w:style>
  <w:style w:type="paragraph" w:customStyle="1" w:styleId="Heading3Numbered">
    <w:name w:val="Heading 3 Numbered"/>
    <w:qFormat/>
    <w:rsid w:val="00DF0D56"/>
    <w:pPr>
      <w:numPr>
        <w:ilvl w:val="1"/>
        <w:numId w:val="6"/>
      </w:numPr>
      <w:spacing w:before="240" w:after="120"/>
    </w:pPr>
    <w:rPr>
      <w:rFonts w:asciiTheme="majorHAnsi" w:eastAsiaTheme="majorEastAsia" w:hAnsiTheme="majorHAnsi" w:cstheme="majorBidi"/>
      <w:b/>
      <w:bCs/>
      <w:color w:val="F07F13" w:themeColor="text2"/>
      <w:szCs w:val="24"/>
    </w:rPr>
  </w:style>
  <w:style w:type="paragraph" w:customStyle="1" w:styleId="Heading4Numbered">
    <w:name w:val="Heading 4 Numbered"/>
    <w:qFormat/>
    <w:rsid w:val="00DF0D56"/>
    <w:pPr>
      <w:numPr>
        <w:ilvl w:val="2"/>
        <w:numId w:val="6"/>
      </w:numPr>
      <w:spacing w:before="240" w:after="120"/>
    </w:pPr>
    <w:rPr>
      <w:rFonts w:asciiTheme="majorHAnsi" w:eastAsiaTheme="majorEastAsia" w:hAnsiTheme="majorHAnsi" w:cstheme="majorBidi"/>
      <w:b/>
      <w:bCs/>
      <w:iCs/>
      <w:color w:val="000000" w:themeColor="text1"/>
      <w:szCs w:val="24"/>
    </w:rPr>
  </w:style>
  <w:style w:type="paragraph" w:customStyle="1" w:styleId="Heading5Numbered">
    <w:name w:val="Heading 5 Numbered"/>
    <w:qFormat/>
    <w:rsid w:val="00DF0D56"/>
    <w:pPr>
      <w:numPr>
        <w:ilvl w:val="3"/>
        <w:numId w:val="6"/>
      </w:numPr>
      <w:spacing w:before="240" w:after="120"/>
    </w:pPr>
    <w:rPr>
      <w:rFonts w:asciiTheme="majorHAnsi" w:eastAsiaTheme="majorEastAsia" w:hAnsiTheme="majorHAnsi" w:cstheme="majorBidi"/>
      <w:i/>
      <w:color w:val="000000" w:themeColor="text1"/>
      <w:szCs w:val="24"/>
    </w:rPr>
  </w:style>
  <w:style w:type="paragraph" w:customStyle="1" w:styleId="ChartText6ptBefore">
    <w:name w:val="Chart Text 6 pt Before"/>
    <w:basedOn w:val="ChartText"/>
    <w:qFormat/>
    <w:rsid w:val="00DF6F73"/>
    <w:pPr>
      <w:spacing w:before="120"/>
    </w:pPr>
  </w:style>
  <w:style w:type="paragraph" w:styleId="ListParagraph">
    <w:name w:val="List Paragraph"/>
    <w:basedOn w:val="Normal"/>
    <w:uiPriority w:val="34"/>
    <w:locked/>
    <w:rsid w:val="00754A89"/>
    <w:pPr>
      <w:ind w:left="720"/>
      <w:contextualSpacing/>
    </w:pPr>
  </w:style>
  <w:style w:type="character" w:styleId="UnresolvedMention">
    <w:name w:val="Unresolved Mention"/>
    <w:basedOn w:val="DefaultParagraphFont"/>
    <w:uiPriority w:val="99"/>
    <w:semiHidden/>
    <w:unhideWhenUsed/>
    <w:rsid w:val="00754A89"/>
    <w:rPr>
      <w:color w:val="605E5C"/>
      <w:shd w:val="clear" w:color="auto" w:fill="E1DFDD"/>
    </w:rPr>
  </w:style>
  <w:style w:type="character" w:styleId="CommentReference">
    <w:name w:val="annotation reference"/>
    <w:basedOn w:val="DefaultParagraphFont"/>
    <w:uiPriority w:val="99"/>
    <w:semiHidden/>
    <w:unhideWhenUsed/>
    <w:locked/>
    <w:rsid w:val="00712D9C"/>
    <w:rPr>
      <w:sz w:val="16"/>
      <w:szCs w:val="16"/>
    </w:rPr>
  </w:style>
  <w:style w:type="paragraph" w:styleId="CommentText">
    <w:name w:val="annotation text"/>
    <w:basedOn w:val="Normal"/>
    <w:link w:val="CommentTextChar"/>
    <w:uiPriority w:val="99"/>
    <w:semiHidden/>
    <w:unhideWhenUsed/>
    <w:locked/>
    <w:rsid w:val="00712D9C"/>
    <w:rPr>
      <w:sz w:val="20"/>
      <w:szCs w:val="20"/>
    </w:rPr>
  </w:style>
  <w:style w:type="character" w:customStyle="1" w:styleId="CommentTextChar">
    <w:name w:val="Comment Text Char"/>
    <w:basedOn w:val="DefaultParagraphFont"/>
    <w:link w:val="CommentText"/>
    <w:uiPriority w:val="99"/>
    <w:semiHidden/>
    <w:rsid w:val="00712D9C"/>
    <w:rPr>
      <w:sz w:val="20"/>
      <w:szCs w:val="20"/>
    </w:rPr>
  </w:style>
  <w:style w:type="paragraph" w:styleId="CommentSubject">
    <w:name w:val="annotation subject"/>
    <w:basedOn w:val="CommentText"/>
    <w:next w:val="CommentText"/>
    <w:link w:val="CommentSubjectChar"/>
    <w:uiPriority w:val="99"/>
    <w:semiHidden/>
    <w:unhideWhenUsed/>
    <w:locked/>
    <w:rsid w:val="00712D9C"/>
    <w:rPr>
      <w:b/>
      <w:bCs/>
    </w:rPr>
  </w:style>
  <w:style w:type="character" w:customStyle="1" w:styleId="CommentSubjectChar">
    <w:name w:val="Comment Subject Char"/>
    <w:basedOn w:val="CommentTextChar"/>
    <w:link w:val="CommentSubject"/>
    <w:uiPriority w:val="99"/>
    <w:semiHidden/>
    <w:rsid w:val="00712D9C"/>
    <w:rPr>
      <w:b/>
      <w:bCs/>
      <w:sz w:val="20"/>
      <w:szCs w:val="20"/>
    </w:rPr>
  </w:style>
  <w:style w:type="paragraph" w:customStyle="1" w:styleId="paragraph">
    <w:name w:val="paragraph"/>
    <w:basedOn w:val="Normal"/>
    <w:rsid w:val="009315CD"/>
    <w:pPr>
      <w:spacing w:before="100" w:beforeAutospacing="1" w:after="100" w:afterAutospacing="1"/>
    </w:pPr>
    <w:rPr>
      <w:rFonts w:ascii="Times New Roman" w:hAnsi="Times New Roman"/>
      <w:sz w:val="24"/>
      <w:lang w:eastAsia="en-GB"/>
    </w:rPr>
  </w:style>
  <w:style w:type="character" w:customStyle="1" w:styleId="normaltextrun">
    <w:name w:val="normaltextrun"/>
    <w:basedOn w:val="DefaultParagraphFont"/>
    <w:rsid w:val="009315CD"/>
  </w:style>
  <w:style w:type="character" w:customStyle="1" w:styleId="eop">
    <w:name w:val="eop"/>
    <w:basedOn w:val="DefaultParagraphFont"/>
    <w:rsid w:val="009315CD"/>
  </w:style>
  <w:style w:type="table" w:styleId="GridTable1Light-Accent1">
    <w:name w:val="Grid Table 1 Light Accent 1"/>
    <w:basedOn w:val="TableNormal"/>
    <w:uiPriority w:val="46"/>
    <w:rsid w:val="003A08CF"/>
    <w:tblPr>
      <w:tblStyleRowBandSize w:val="1"/>
      <w:tblStyleColBandSize w:val="1"/>
      <w:tblBorders>
        <w:top w:val="single" w:sz="4" w:space="0" w:color="B7B7B7" w:themeColor="accent1" w:themeTint="66"/>
        <w:left w:val="single" w:sz="4" w:space="0" w:color="B7B7B7" w:themeColor="accent1" w:themeTint="66"/>
        <w:bottom w:val="single" w:sz="4" w:space="0" w:color="B7B7B7" w:themeColor="accent1" w:themeTint="66"/>
        <w:right w:val="single" w:sz="4" w:space="0" w:color="B7B7B7" w:themeColor="accent1" w:themeTint="66"/>
        <w:insideH w:val="single" w:sz="4" w:space="0" w:color="B7B7B7" w:themeColor="accent1" w:themeTint="66"/>
        <w:insideV w:val="single" w:sz="4" w:space="0" w:color="B7B7B7" w:themeColor="accent1" w:themeTint="66"/>
      </w:tblBorders>
    </w:tblPr>
    <w:tblStylePr w:type="firstRow">
      <w:rPr>
        <w:b/>
        <w:bCs/>
      </w:rPr>
      <w:tblPr/>
      <w:tcPr>
        <w:tcBorders>
          <w:bottom w:val="single" w:sz="12" w:space="0" w:color="939393" w:themeColor="accent1" w:themeTint="99"/>
        </w:tcBorders>
      </w:tcPr>
    </w:tblStylePr>
    <w:tblStylePr w:type="lastRow">
      <w:rPr>
        <w:b/>
        <w:bCs/>
      </w:rPr>
      <w:tblPr/>
      <w:tcPr>
        <w:tcBorders>
          <w:top w:val="double" w:sz="2" w:space="0" w:color="939393"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77320">
      <w:bodyDiv w:val="1"/>
      <w:marLeft w:val="0"/>
      <w:marRight w:val="0"/>
      <w:marTop w:val="0"/>
      <w:marBottom w:val="0"/>
      <w:divBdr>
        <w:top w:val="none" w:sz="0" w:space="0" w:color="auto"/>
        <w:left w:val="none" w:sz="0" w:space="0" w:color="auto"/>
        <w:bottom w:val="none" w:sz="0" w:space="0" w:color="auto"/>
        <w:right w:val="none" w:sz="0" w:space="0" w:color="auto"/>
      </w:divBdr>
    </w:div>
    <w:div w:id="105395525">
      <w:bodyDiv w:val="1"/>
      <w:marLeft w:val="0"/>
      <w:marRight w:val="0"/>
      <w:marTop w:val="0"/>
      <w:marBottom w:val="0"/>
      <w:divBdr>
        <w:top w:val="none" w:sz="0" w:space="0" w:color="auto"/>
        <w:left w:val="none" w:sz="0" w:space="0" w:color="auto"/>
        <w:bottom w:val="none" w:sz="0" w:space="0" w:color="auto"/>
        <w:right w:val="none" w:sz="0" w:space="0" w:color="auto"/>
      </w:divBdr>
    </w:div>
    <w:div w:id="358240346">
      <w:bodyDiv w:val="1"/>
      <w:marLeft w:val="0"/>
      <w:marRight w:val="0"/>
      <w:marTop w:val="0"/>
      <w:marBottom w:val="0"/>
      <w:divBdr>
        <w:top w:val="none" w:sz="0" w:space="0" w:color="auto"/>
        <w:left w:val="none" w:sz="0" w:space="0" w:color="auto"/>
        <w:bottom w:val="none" w:sz="0" w:space="0" w:color="auto"/>
        <w:right w:val="none" w:sz="0" w:space="0" w:color="auto"/>
      </w:divBdr>
    </w:div>
    <w:div w:id="667635635">
      <w:bodyDiv w:val="1"/>
      <w:marLeft w:val="0"/>
      <w:marRight w:val="0"/>
      <w:marTop w:val="0"/>
      <w:marBottom w:val="0"/>
      <w:divBdr>
        <w:top w:val="none" w:sz="0" w:space="0" w:color="auto"/>
        <w:left w:val="none" w:sz="0" w:space="0" w:color="auto"/>
        <w:bottom w:val="none" w:sz="0" w:space="0" w:color="auto"/>
        <w:right w:val="none" w:sz="0" w:space="0" w:color="auto"/>
      </w:divBdr>
    </w:div>
    <w:div w:id="918245319">
      <w:bodyDiv w:val="1"/>
      <w:marLeft w:val="0"/>
      <w:marRight w:val="0"/>
      <w:marTop w:val="0"/>
      <w:marBottom w:val="0"/>
      <w:divBdr>
        <w:top w:val="none" w:sz="0" w:space="0" w:color="auto"/>
        <w:left w:val="none" w:sz="0" w:space="0" w:color="auto"/>
        <w:bottom w:val="none" w:sz="0" w:space="0" w:color="auto"/>
        <w:right w:val="none" w:sz="0" w:space="0" w:color="auto"/>
      </w:divBdr>
    </w:div>
    <w:div w:id="1098141367">
      <w:bodyDiv w:val="1"/>
      <w:marLeft w:val="0"/>
      <w:marRight w:val="0"/>
      <w:marTop w:val="0"/>
      <w:marBottom w:val="0"/>
      <w:divBdr>
        <w:top w:val="none" w:sz="0" w:space="0" w:color="auto"/>
        <w:left w:val="none" w:sz="0" w:space="0" w:color="auto"/>
        <w:bottom w:val="none" w:sz="0" w:space="0" w:color="auto"/>
        <w:right w:val="none" w:sz="0" w:space="0" w:color="auto"/>
      </w:divBdr>
    </w:div>
    <w:div w:id="1847623299">
      <w:bodyDiv w:val="1"/>
      <w:marLeft w:val="0"/>
      <w:marRight w:val="0"/>
      <w:marTop w:val="0"/>
      <w:marBottom w:val="0"/>
      <w:divBdr>
        <w:top w:val="none" w:sz="0" w:space="0" w:color="auto"/>
        <w:left w:val="none" w:sz="0" w:space="0" w:color="auto"/>
        <w:bottom w:val="none" w:sz="0" w:space="0" w:color="auto"/>
        <w:right w:val="none" w:sz="0" w:space="0" w:color="auto"/>
      </w:divBdr>
      <w:divsChild>
        <w:div w:id="1596548152">
          <w:marLeft w:val="960"/>
          <w:marRight w:val="300"/>
          <w:marTop w:val="0"/>
          <w:marBottom w:val="0"/>
          <w:divBdr>
            <w:top w:val="none" w:sz="0" w:space="0" w:color="auto"/>
            <w:left w:val="none" w:sz="0" w:space="0" w:color="auto"/>
            <w:bottom w:val="none" w:sz="0" w:space="0" w:color="auto"/>
            <w:right w:val="none" w:sz="0" w:space="0" w:color="auto"/>
          </w:divBdr>
          <w:divsChild>
            <w:div w:id="961770063">
              <w:marLeft w:val="0"/>
              <w:marRight w:val="0"/>
              <w:marTop w:val="0"/>
              <w:marBottom w:val="0"/>
              <w:divBdr>
                <w:top w:val="none" w:sz="0" w:space="0" w:color="auto"/>
                <w:left w:val="none" w:sz="0" w:space="0" w:color="auto"/>
                <w:bottom w:val="none" w:sz="0" w:space="0" w:color="auto"/>
                <w:right w:val="none" w:sz="0" w:space="0" w:color="auto"/>
              </w:divBdr>
              <w:divsChild>
                <w:div w:id="634800455">
                  <w:marLeft w:val="0"/>
                  <w:marRight w:val="0"/>
                  <w:marTop w:val="0"/>
                  <w:marBottom w:val="0"/>
                  <w:divBdr>
                    <w:top w:val="none" w:sz="0" w:space="0" w:color="auto"/>
                    <w:left w:val="none" w:sz="0" w:space="0" w:color="auto"/>
                    <w:bottom w:val="none" w:sz="0" w:space="0" w:color="auto"/>
                    <w:right w:val="none" w:sz="0" w:space="0" w:color="auto"/>
                  </w:divBdr>
                  <w:divsChild>
                    <w:div w:id="1468208968">
                      <w:marLeft w:val="0"/>
                      <w:marRight w:val="0"/>
                      <w:marTop w:val="0"/>
                      <w:marBottom w:val="0"/>
                      <w:divBdr>
                        <w:top w:val="none" w:sz="0" w:space="0" w:color="auto"/>
                        <w:left w:val="none" w:sz="0" w:space="0" w:color="auto"/>
                        <w:bottom w:val="none" w:sz="0" w:space="0" w:color="auto"/>
                        <w:right w:val="none" w:sz="0" w:space="0" w:color="auto"/>
                      </w:divBdr>
                      <w:divsChild>
                        <w:div w:id="381832777">
                          <w:marLeft w:val="0"/>
                          <w:marRight w:val="0"/>
                          <w:marTop w:val="120"/>
                          <w:marBottom w:val="0"/>
                          <w:divBdr>
                            <w:top w:val="none" w:sz="0" w:space="0" w:color="auto"/>
                            <w:left w:val="none" w:sz="0" w:space="0" w:color="auto"/>
                            <w:bottom w:val="none" w:sz="0" w:space="0" w:color="auto"/>
                            <w:right w:val="none" w:sz="0" w:space="0" w:color="auto"/>
                          </w:divBdr>
                          <w:divsChild>
                            <w:div w:id="868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11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SF_ORANGE_2011">
      <a:dk1>
        <a:sysClr val="windowText" lastClr="000000"/>
      </a:dk1>
      <a:lt1>
        <a:sysClr val="window" lastClr="FFFFFF"/>
      </a:lt1>
      <a:dk2>
        <a:srgbClr val="F07F13"/>
      </a:dk2>
      <a:lt2>
        <a:srgbClr val="FFFFFF"/>
      </a:lt2>
      <a:accent1>
        <a:srgbClr val="4C4C4C"/>
      </a:accent1>
      <a:accent2>
        <a:srgbClr val="999999"/>
      </a:accent2>
      <a:accent3>
        <a:srgbClr val="CCCCCC"/>
      </a:accent3>
      <a:accent4>
        <a:srgbClr val="FAAB71"/>
      </a:accent4>
      <a:accent5>
        <a:srgbClr val="FDD1B0"/>
      </a:accent5>
      <a:accent6>
        <a:srgbClr val="FEE6D3"/>
      </a:accent6>
      <a:hlink>
        <a:srgbClr val="000000"/>
      </a:hlink>
      <a:folHlink>
        <a:srgbClr val="000000"/>
      </a:folHlink>
    </a:clrScheme>
    <a:fontScheme name="SF_2011">
      <a:majorFont>
        <a:latin typeface="Cambria"/>
        <a:ea typeface=""/>
        <a:cs typeface=""/>
      </a:majorFont>
      <a:minorFont>
        <a:latin typeface="Gill Sans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E20C216C53AB45B256D9FC3E659D88" ma:contentTypeVersion="10" ma:contentTypeDescription="Create a new document." ma:contentTypeScope="" ma:versionID="34f27034699cf77bd71b907c2e5f7363">
  <xsd:schema xmlns:xsd="http://www.w3.org/2001/XMLSchema" xmlns:xs="http://www.w3.org/2001/XMLSchema" xmlns:p="http://schemas.microsoft.com/office/2006/metadata/properties" xmlns:ns2="d2a375bb-f858-40a9-8169-c5363ce670cc" xmlns:ns3="3d5b7088-ac50-486f-97d0-671b6c97e4d5" targetNamespace="http://schemas.microsoft.com/office/2006/metadata/properties" ma:root="true" ma:fieldsID="a321d2046fdead660334dc2af3085f75" ns2:_="" ns3:_="">
    <xsd:import namespace="d2a375bb-f858-40a9-8169-c5363ce670cc"/>
    <xsd:import namespace="3d5b7088-ac50-486f-97d0-671b6c97e4d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a375bb-f858-40a9-8169-c5363ce670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5b7088-ac50-486f-97d0-671b6c97e4d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1C35C-371A-4527-8011-87C117B4569E}">
  <ds:schemaRefs>
    <ds:schemaRef ds:uri="http://schemas.microsoft.com/sharepoint/v3/contenttype/forms"/>
  </ds:schemaRefs>
</ds:datastoreItem>
</file>

<file path=customXml/itemProps2.xml><?xml version="1.0" encoding="utf-8"?>
<ds:datastoreItem xmlns:ds="http://schemas.openxmlformats.org/officeDocument/2006/customXml" ds:itemID="{8D1EBC6B-2D64-4DC6-BB7B-218A455A64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a375bb-f858-40a9-8169-c5363ce670cc"/>
    <ds:schemaRef ds:uri="3d5b7088-ac50-486f-97d0-671b6c97e4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B53E82-9951-4EC3-A653-50710D7E4F2B}">
  <ds:schemaRefs>
    <ds:schemaRef ds:uri="http://schemas.microsoft.com/office/2006/metadata/properties"/>
    <ds:schemaRef ds:uri="d2a375bb-f858-40a9-8169-c5363ce670cc"/>
    <ds:schemaRef ds:uri="http://www.w3.org/XML/1998/namespace"/>
    <ds:schemaRef ds:uri="3d5b7088-ac50-486f-97d0-671b6c97e4d5"/>
    <ds:schemaRef ds:uri="http://schemas.microsoft.com/office/2006/documentManagement/types"/>
    <ds:schemaRef ds:uri="http://purl.org/dc/dcmitype/"/>
    <ds:schemaRef ds:uri="http://purl.org/dc/elements/1.1/"/>
    <ds:schemaRef ds:uri="http://schemas.microsoft.com/office/infopath/2007/PartnerControl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6D0C6EB1-86C1-426F-BA16-EE5AF7544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F772CAC5</Template>
  <TotalTime>0</TotalTime>
  <Pages>9</Pages>
  <Words>1716</Words>
  <Characters>9787</Characters>
  <Application>Microsoft Office Word</Application>
  <DocSecurity>0</DocSecurity>
  <Lines>81</Lines>
  <Paragraphs>22</Paragraphs>
  <ScaleCrop>false</ScaleCrop>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Angeline</dc:creator>
  <cp:keywords/>
  <dc:description/>
  <cp:lastModifiedBy>Rachelle Angeline</cp:lastModifiedBy>
  <cp:revision>5</cp:revision>
  <cp:lastPrinted>2020-01-15T18:24:00Z</cp:lastPrinted>
  <dcterms:created xsi:type="dcterms:W3CDTF">2020-01-15T17:43:00Z</dcterms:created>
  <dcterms:modified xsi:type="dcterms:W3CDTF">2020-02-26T14:55:00Z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0x010100F3E20C216C53AB45B256D9FC3E659D88</vt:lpwstr>
  </property>
</Properties>
</file>